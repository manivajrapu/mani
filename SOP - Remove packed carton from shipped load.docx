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0"/>
          <w:lang w:eastAsia="en-US"/>
        </w:rPr>
        <w:id w:val="110283512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7992"/>
          </w:tblGrid>
          <w:tr w:rsidR="00416BE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416BE7" w:rsidRDefault="00416B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Igate</w:t>
                    </w:r>
                  </w:p>
                </w:tc>
              </w:sdtContent>
            </w:sdt>
          </w:tr>
          <w:tr w:rsidR="00416BE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6BE7" w:rsidRDefault="00416BE7" w:rsidP="00416B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Remove packed carton from shipped load</w:t>
                    </w:r>
                  </w:p>
                </w:tc>
              </w:sdtContent>
            </w:sdt>
          </w:tr>
          <w:tr w:rsidR="00416BE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16BE7" w:rsidRDefault="00416BE7" w:rsidP="00416B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16B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6BE7" w:rsidRDefault="00416BE7">
                <w:pPr>
                  <w:pStyle w:val="NoSpacing"/>
                  <w:jc w:val="center"/>
                </w:pPr>
              </w:p>
            </w:tc>
          </w:tr>
          <w:tr w:rsidR="00416B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6BE7" w:rsidRDefault="00416BE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416B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6BE7" w:rsidRDefault="00416BE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16BE7" w:rsidRDefault="00416BE7"/>
        <w:p w:rsidR="00416BE7" w:rsidRDefault="00416BE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7992"/>
          </w:tblGrid>
          <w:tr w:rsidR="00416BE7">
            <w:tc>
              <w:tcPr>
                <w:tcW w:w="5000" w:type="pct"/>
              </w:tcPr>
              <w:p w:rsidR="00416BE7" w:rsidRDefault="00416BE7">
                <w:pPr>
                  <w:pStyle w:val="NoSpacing"/>
                </w:pPr>
              </w:p>
            </w:tc>
          </w:tr>
        </w:tbl>
        <w:p w:rsidR="00416BE7" w:rsidRDefault="00416BE7"/>
        <w:tbl>
          <w:tblPr>
            <w:tblStyle w:val="TableGrid"/>
            <w:tblpPr w:leftFromText="1152" w:rightFromText="1152" w:vertAnchor="text" w:horzAnchor="margin" w:tblpY="844"/>
            <w:tblOverlap w:val="never"/>
            <w:tblW w:w="0" w:type="auto"/>
            <w:tblCellMar>
              <w:left w:w="72" w:type="dxa"/>
              <w:right w:w="72" w:type="dxa"/>
            </w:tblCellMar>
            <w:tblLook w:val="04A0" w:firstRow="1" w:lastRow="0" w:firstColumn="1" w:lastColumn="0" w:noHBand="0" w:noVBand="1"/>
          </w:tblPr>
          <w:tblGrid>
            <w:gridCol w:w="2601"/>
            <w:gridCol w:w="2592"/>
            <w:gridCol w:w="2573"/>
          </w:tblGrid>
          <w:tr w:rsidR="00416BE7" w:rsidRPr="00E2433F" w:rsidTr="00221E1C">
            <w:tc>
              <w:tcPr>
                <w:tcW w:w="2601" w:type="dxa"/>
                <w:vAlign w:val="center"/>
              </w:tcPr>
              <w:p w:rsidR="00416BE7" w:rsidRPr="00E2433F" w:rsidRDefault="00416BE7" w:rsidP="00221E1C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  <w:r w:rsidRPr="00E2433F"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Document Update</w:t>
                </w:r>
              </w:p>
            </w:tc>
            <w:tc>
              <w:tcPr>
                <w:tcW w:w="2592" w:type="dxa"/>
                <w:vAlign w:val="center"/>
              </w:tcPr>
              <w:p w:rsidR="00416BE7" w:rsidRPr="00E2433F" w:rsidRDefault="00416BE7" w:rsidP="00221E1C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  <w:r w:rsidRPr="00E2433F"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Updated By</w:t>
                </w:r>
              </w:p>
            </w:tc>
            <w:tc>
              <w:tcPr>
                <w:tcW w:w="2573" w:type="dxa"/>
                <w:vAlign w:val="center"/>
              </w:tcPr>
              <w:p w:rsidR="00416BE7" w:rsidRPr="00E2433F" w:rsidRDefault="00416BE7" w:rsidP="00221E1C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  <w:r w:rsidRPr="00E2433F"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Date</w:t>
                </w:r>
              </w:p>
            </w:tc>
          </w:tr>
          <w:tr w:rsidR="00416BE7" w:rsidTr="00221E1C">
            <w:trPr>
              <w:trHeight w:val="335"/>
            </w:trPr>
            <w:tc>
              <w:tcPr>
                <w:tcW w:w="2601" w:type="dxa"/>
                <w:vAlign w:val="bottom"/>
              </w:tcPr>
              <w:p w:rsidR="00416BE7" w:rsidRDefault="00416BE7" w:rsidP="00221E1C">
                <w:pPr>
                  <w:spacing w:after="200" w:line="276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Created By</w:t>
                </w:r>
              </w:p>
            </w:tc>
            <w:tc>
              <w:tcPr>
                <w:tcW w:w="2592" w:type="dxa"/>
              </w:tcPr>
              <w:p w:rsidR="00416BE7" w:rsidRDefault="00416BE7" w:rsidP="00221E1C">
                <w:pPr>
                  <w:spacing w:after="200" w:line="276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Sindhooja Seshadri</w:t>
                </w:r>
              </w:p>
            </w:tc>
            <w:tc>
              <w:tcPr>
                <w:tcW w:w="2573" w:type="dxa"/>
              </w:tcPr>
              <w:p w:rsidR="00416BE7" w:rsidRDefault="00416BE7" w:rsidP="00221E1C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13/4/2015</w:t>
                </w:r>
              </w:p>
            </w:tc>
          </w:tr>
          <w:tr w:rsidR="00416BE7" w:rsidTr="00221E1C">
            <w:tc>
              <w:tcPr>
                <w:tcW w:w="2601" w:type="dxa"/>
                <w:vAlign w:val="bottom"/>
              </w:tcPr>
              <w:p w:rsidR="00416BE7" w:rsidRDefault="00416BE7" w:rsidP="00221E1C">
                <w:pPr>
                  <w:spacing w:after="200" w:line="276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Reviewed By</w:t>
                </w:r>
              </w:p>
            </w:tc>
            <w:tc>
              <w:tcPr>
                <w:tcW w:w="2592" w:type="dxa"/>
              </w:tcPr>
              <w:p w:rsidR="00416BE7" w:rsidRDefault="00416BE7" w:rsidP="00221E1C">
                <w:pPr>
                  <w:spacing w:after="200" w:line="276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Sabita Prasad</w:t>
                </w:r>
                <w:r w:rsidR="00842F5C">
                  <w:rPr>
                    <w:rFonts w:ascii="Times New Roman" w:hAnsi="Times New Roman" w:cs="Times New Roman"/>
                    <w:sz w:val="26"/>
                    <w:szCs w:val="26"/>
                  </w:rPr>
                  <w:t>/Manohar Pillareddy</w:t>
                </w:r>
              </w:p>
            </w:tc>
            <w:tc>
              <w:tcPr>
                <w:tcW w:w="2573" w:type="dxa"/>
              </w:tcPr>
              <w:p w:rsidR="00416BE7" w:rsidRDefault="00416BE7" w:rsidP="00221E1C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13/4/2015</w:t>
                </w:r>
              </w:p>
            </w:tc>
          </w:tr>
        </w:tbl>
        <w:p w:rsidR="00416BE7" w:rsidRDefault="00416BE7">
          <w:pPr>
            <w:spacing w:after="200" w:line="276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034505" w:rsidRPr="00E112B2" w:rsidRDefault="00900CF2" w:rsidP="00034505">
      <w:pPr>
        <w:rPr>
          <w:rFonts w:ascii="Times New Roman" w:eastAsia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lastRenderedPageBreak/>
        <w:t>Task name</w:t>
      </w:r>
      <w:r w:rsidR="00A33A7D" w:rsidRPr="00E112B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42F5C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r w:rsidR="00842F5C" w:rsidRPr="00E112B2">
        <w:rPr>
          <w:rFonts w:ascii="Times New Roman" w:eastAsia="Times New Roman" w:hAnsi="Times New Roman" w:cs="Times New Roman"/>
          <w:sz w:val="24"/>
          <w:szCs w:val="24"/>
        </w:rPr>
        <w:t>PACKED</w:t>
      </w:r>
      <w:r w:rsidR="00416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4505" w:rsidRPr="00E112B2">
        <w:rPr>
          <w:rFonts w:ascii="Times New Roman" w:eastAsia="Times New Roman" w:hAnsi="Times New Roman" w:cs="Times New Roman"/>
          <w:sz w:val="24"/>
          <w:szCs w:val="24"/>
        </w:rPr>
        <w:t>CARTON FROM</w:t>
      </w:r>
      <w:r w:rsidR="00416BE7">
        <w:rPr>
          <w:rFonts w:ascii="Times New Roman" w:eastAsia="Times New Roman" w:hAnsi="Times New Roman" w:cs="Times New Roman"/>
          <w:sz w:val="24"/>
          <w:szCs w:val="24"/>
        </w:rPr>
        <w:t xml:space="preserve"> SHIPPED</w:t>
      </w:r>
      <w:r w:rsidR="00034505" w:rsidRPr="00E112B2">
        <w:rPr>
          <w:rFonts w:ascii="Times New Roman" w:eastAsia="Times New Roman" w:hAnsi="Times New Roman" w:cs="Times New Roman"/>
          <w:sz w:val="24"/>
          <w:szCs w:val="24"/>
        </w:rPr>
        <w:t xml:space="preserve"> LOAD</w:t>
      </w:r>
    </w:p>
    <w:p w:rsidR="00A57008" w:rsidRPr="00E112B2" w:rsidRDefault="00B633E4" w:rsidP="00B54103">
      <w:pPr>
        <w:rPr>
          <w:rFonts w:ascii="Times New Roman" w:hAnsi="Times New Roman" w:cs="Times New Roman"/>
          <w:b/>
          <w:sz w:val="24"/>
          <w:szCs w:val="24"/>
        </w:rPr>
      </w:pPr>
      <w:r w:rsidRPr="00E112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0" allowOverlap="1" wp14:anchorId="05368C4F" wp14:editId="18B154CB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796415" cy="9949815"/>
                <wp:effectExtent l="57150" t="38100" r="51435" b="51435"/>
                <wp:wrapSquare wrapText="bothSides"/>
                <wp:docPr id="70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902" cy="9949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7000"/>
                          </a:schemeClr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B633E4" w:rsidRDefault="00B633E4" w:rsidP="00B633E4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P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B633E4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Task Name</w:t>
                            </w: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___________________</w:t>
                            </w:r>
                          </w:p>
                          <w:p w:rsidR="00B633E4" w:rsidRP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B633E4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Frequency &amp; Severity</w:t>
                            </w:r>
                          </w:p>
                          <w:p w:rsidR="00B633E4" w:rsidRDefault="00A952F0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High, medium or low</w:t>
                            </w: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___________________</w:t>
                            </w:r>
                          </w:p>
                          <w:p w:rsidR="00B633E4" w:rsidRP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B633E4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Description</w:t>
                            </w:r>
                          </w:p>
                          <w:p w:rsidR="00A952F0" w:rsidRDefault="00A952F0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A952F0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Describe the b</w:t>
                            </w:r>
                            <w:r w:rsidR="00B633E4">
                              <w:rPr>
                                <w:i/>
                                <w:iCs/>
                                <w:color w:val="1F497D" w:themeColor="text2"/>
                              </w:rPr>
                              <w:t>ackground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of the issue</w:t>
                            </w:r>
                            <w:r w:rsidR="00B633E4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and any p</w:t>
                            </w:r>
                            <w:r w:rsidR="00B633E4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ossible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e</w:t>
                            </w:r>
                            <w:r w:rsidR="00B633E4">
                              <w:rPr>
                                <w:i/>
                                <w:iCs/>
                                <w:color w:val="1F497D" w:themeColor="text2"/>
                              </w:rPr>
                              <w:t>ffects</w:t>
                            </w: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DC0831" w:rsidRDefault="00DC0831" w:rsidP="00DC0831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Include the normal method of this issue being identified or reported to the team</w:t>
                            </w:r>
                          </w:p>
                          <w:p w:rsidR="00DC0831" w:rsidRDefault="00DC0831" w:rsidP="00DC0831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___________________</w:t>
                            </w:r>
                          </w:p>
                          <w:p w:rsidR="00B633E4" w:rsidRPr="00B633E4" w:rsidRDefault="00B633E4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B633E4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Mitigation Approach</w:t>
                            </w:r>
                          </w:p>
                          <w:p w:rsidR="00A952F0" w:rsidRDefault="00A952F0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A952F0" w:rsidRDefault="00A952F0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Describe steps required for this solution. </w:t>
                            </w:r>
                          </w:p>
                          <w:p w:rsidR="00A952F0" w:rsidRDefault="00A952F0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Pr="00A952F0" w:rsidRDefault="00A952F0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Note any software tools, systems accessed, or business contacts required for solution</w:t>
                            </w: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margin-left:0;margin-top:0;width:141.45pt;height:783.45pt;z-index:251658239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" o:allowincell="f" fillcolor="#d8d8d8 [2732]" stroked="f">
                <v:fill opacity="57054f"/>
                <v:textbox inset="28.8pt,7.2pt,14.4pt,7.2pt">
                  <w:txbxContent>
                    <w:p w:rsidR="00B633E4" w:rsidRDefault="00B633E4" w:rsidP="00B633E4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P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 w:rsidRPr="00B633E4">
                        <w:rPr>
                          <w:b/>
                          <w:i/>
                          <w:iCs/>
                          <w:color w:val="1F497D" w:themeColor="text2"/>
                        </w:rPr>
                        <w:t>Task Name</w:t>
                      </w:r>
                    </w:p>
                    <w:p w:rsid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>___________________</w:t>
                      </w:r>
                    </w:p>
                    <w:p w:rsidR="00B633E4" w:rsidRP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 w:rsidRPr="00B633E4">
                        <w:rPr>
                          <w:b/>
                          <w:i/>
                          <w:iCs/>
                          <w:color w:val="1F497D" w:themeColor="text2"/>
                        </w:rPr>
                        <w:t>Frequency &amp; Severity</w:t>
                      </w:r>
                    </w:p>
                    <w:p w:rsidR="00B633E4" w:rsidRDefault="00A952F0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High, medium or low</w:t>
                      </w:r>
                    </w:p>
                    <w:p w:rsid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>___________________</w:t>
                      </w:r>
                    </w:p>
                    <w:p w:rsidR="00B633E4" w:rsidRP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 w:rsidRPr="00B633E4">
                        <w:rPr>
                          <w:b/>
                          <w:i/>
                          <w:iCs/>
                          <w:color w:val="1F497D" w:themeColor="text2"/>
                        </w:rPr>
                        <w:t>Description</w:t>
                      </w:r>
                    </w:p>
                    <w:p w:rsidR="00A952F0" w:rsidRDefault="00A952F0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A952F0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Describe the b</w:t>
                      </w:r>
                      <w:r w:rsidR="00B633E4">
                        <w:rPr>
                          <w:i/>
                          <w:iCs/>
                          <w:color w:val="1F497D" w:themeColor="text2"/>
                        </w:rPr>
                        <w:t>ackground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of the issue</w:t>
                      </w:r>
                      <w:r w:rsidR="00B633E4">
                        <w:rPr>
                          <w:i/>
                          <w:iCs/>
                          <w:color w:val="1F497D" w:themeColor="text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and any p</w:t>
                      </w:r>
                      <w:r w:rsidR="00B633E4">
                        <w:rPr>
                          <w:i/>
                          <w:iCs/>
                          <w:color w:val="1F497D" w:themeColor="text2"/>
                        </w:rPr>
                        <w:t xml:space="preserve">ossible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e</w:t>
                      </w:r>
                      <w:r w:rsidR="00B633E4">
                        <w:rPr>
                          <w:i/>
                          <w:iCs/>
                          <w:color w:val="1F497D" w:themeColor="text2"/>
                        </w:rPr>
                        <w:t>ffects</w:t>
                      </w: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DC0831" w:rsidRDefault="00DC0831" w:rsidP="00DC0831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Include the normal method of this issue being identified or reported to the team</w:t>
                      </w:r>
                    </w:p>
                    <w:p w:rsidR="00DC0831" w:rsidRDefault="00DC0831" w:rsidP="00DC0831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>___________________</w:t>
                      </w:r>
                    </w:p>
                    <w:p w:rsidR="00B633E4" w:rsidRPr="00B633E4" w:rsidRDefault="00B633E4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 w:rsidRPr="00B633E4">
                        <w:rPr>
                          <w:b/>
                          <w:i/>
                          <w:iCs/>
                          <w:color w:val="1F497D" w:themeColor="text2"/>
                        </w:rPr>
                        <w:t>Mitigation Approach</w:t>
                      </w:r>
                    </w:p>
                    <w:p w:rsidR="00A952F0" w:rsidRDefault="00A952F0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A952F0" w:rsidRDefault="00A952F0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Describe steps required for this solution. </w:t>
                      </w:r>
                    </w:p>
                    <w:p w:rsidR="00A952F0" w:rsidRDefault="00A952F0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Pr="00A952F0" w:rsidRDefault="00A952F0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Note any software tools, systems accessed, or business contacts required for solution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B54103" w:rsidRPr="00E112B2" w:rsidRDefault="00900CF2" w:rsidP="00B54103">
      <w:pPr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t>Severity</w:t>
      </w:r>
      <w:r w:rsidR="00A33A7D" w:rsidRPr="00E112B2">
        <w:rPr>
          <w:rFonts w:ascii="Times New Roman" w:hAnsi="Times New Roman" w:cs="Times New Roman"/>
          <w:b/>
          <w:sz w:val="24"/>
          <w:szCs w:val="24"/>
        </w:rPr>
        <w:t>:</w:t>
      </w:r>
      <w:r w:rsidR="00A33A7D" w:rsidRPr="00E112B2">
        <w:rPr>
          <w:rFonts w:ascii="Times New Roman" w:hAnsi="Times New Roman" w:cs="Times New Roman"/>
          <w:sz w:val="24"/>
          <w:szCs w:val="24"/>
        </w:rPr>
        <w:t xml:space="preserve"> </w:t>
      </w:r>
      <w:r w:rsidR="00D11A07" w:rsidRPr="00E112B2">
        <w:rPr>
          <w:rFonts w:ascii="Times New Roman" w:hAnsi="Times New Roman" w:cs="Times New Roman"/>
          <w:sz w:val="24"/>
          <w:szCs w:val="24"/>
        </w:rPr>
        <w:t>Medium</w:t>
      </w:r>
    </w:p>
    <w:p w:rsidR="00D11A07" w:rsidRPr="00E112B2" w:rsidRDefault="00D11A07" w:rsidP="00B54103">
      <w:pPr>
        <w:rPr>
          <w:rFonts w:ascii="Times New Roman" w:hAnsi="Times New Roman" w:cs="Times New Roman"/>
          <w:sz w:val="24"/>
          <w:szCs w:val="24"/>
        </w:rPr>
      </w:pPr>
    </w:p>
    <w:p w:rsidR="001A31EC" w:rsidRDefault="00900CF2" w:rsidP="00B54103">
      <w:pPr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t>Description</w:t>
      </w:r>
      <w:r w:rsidR="00A33A7D" w:rsidRPr="00E112B2">
        <w:rPr>
          <w:rFonts w:ascii="Times New Roman" w:hAnsi="Times New Roman" w:cs="Times New Roman"/>
          <w:b/>
          <w:sz w:val="24"/>
          <w:szCs w:val="24"/>
        </w:rPr>
        <w:t>:</w:t>
      </w:r>
      <w:r w:rsidR="001A31EC" w:rsidRPr="00E112B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8A0CCA" w:rsidRPr="00E112B2">
        <w:rPr>
          <w:rFonts w:ascii="Times New Roman" w:hAnsi="Times New Roman" w:cs="Times New Roman"/>
          <w:sz w:val="24"/>
          <w:szCs w:val="24"/>
        </w:rPr>
        <w:t>Operatio</w:t>
      </w:r>
      <w:r w:rsidR="00416BE7">
        <w:rPr>
          <w:rFonts w:ascii="Times New Roman" w:hAnsi="Times New Roman" w:cs="Times New Roman"/>
          <w:sz w:val="24"/>
          <w:szCs w:val="24"/>
        </w:rPr>
        <w:t>ns needs to remove</w:t>
      </w:r>
      <w:r w:rsidR="008A0CCA" w:rsidRPr="00E112B2">
        <w:rPr>
          <w:rFonts w:ascii="Times New Roman" w:hAnsi="Times New Roman" w:cs="Times New Roman"/>
          <w:sz w:val="24"/>
          <w:szCs w:val="24"/>
        </w:rPr>
        <w:t xml:space="preserve"> carton from shipped load</w:t>
      </w:r>
      <w:bookmarkEnd w:id="0"/>
      <w:r w:rsidR="008A0CCA" w:rsidRPr="00E112B2">
        <w:rPr>
          <w:rFonts w:ascii="Times New Roman" w:hAnsi="Times New Roman" w:cs="Times New Roman"/>
          <w:sz w:val="24"/>
          <w:szCs w:val="24"/>
        </w:rPr>
        <w:t>.</w:t>
      </w:r>
    </w:p>
    <w:p w:rsidR="00751545" w:rsidRPr="00E112B2" w:rsidRDefault="00751545" w:rsidP="00B54103">
      <w:pPr>
        <w:rPr>
          <w:rFonts w:ascii="Times New Roman" w:hAnsi="Times New Roman" w:cs="Times New Roman"/>
          <w:sz w:val="24"/>
          <w:szCs w:val="24"/>
        </w:rPr>
      </w:pPr>
    </w:p>
    <w:p w:rsidR="00863E21" w:rsidRPr="00E112B2" w:rsidRDefault="00900CF2" w:rsidP="00863E21">
      <w:pPr>
        <w:rPr>
          <w:rFonts w:ascii="Times New Roman" w:hAnsi="Times New Roman" w:cs="Times New Roman"/>
          <w:b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t>Identified</w:t>
      </w:r>
      <w:r w:rsidR="00A33A7D" w:rsidRPr="00E112B2">
        <w:rPr>
          <w:rFonts w:ascii="Times New Roman" w:hAnsi="Times New Roman" w:cs="Times New Roman"/>
          <w:b/>
          <w:sz w:val="24"/>
          <w:szCs w:val="24"/>
        </w:rPr>
        <w:t>:</w:t>
      </w:r>
    </w:p>
    <w:p w:rsidR="00863E21" w:rsidRPr="00E112B2" w:rsidRDefault="00863E21" w:rsidP="00863E21">
      <w:pPr>
        <w:rPr>
          <w:rFonts w:ascii="Times New Roman" w:hAnsi="Times New Roman" w:cs="Times New Roman"/>
          <w:b/>
          <w:sz w:val="24"/>
          <w:szCs w:val="24"/>
        </w:rPr>
      </w:pPr>
    </w:p>
    <w:p w:rsidR="00D118AA" w:rsidRPr="00E112B2" w:rsidRDefault="00EC7C8A" w:rsidP="004549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sz w:val="24"/>
          <w:szCs w:val="24"/>
        </w:rPr>
        <w:t>A system gener</w:t>
      </w:r>
      <w:r w:rsidR="00BE7EF0" w:rsidRPr="00E112B2">
        <w:rPr>
          <w:rFonts w:ascii="Times New Roman" w:hAnsi="Times New Roman" w:cs="Times New Roman"/>
          <w:sz w:val="24"/>
          <w:szCs w:val="24"/>
        </w:rPr>
        <w:t xml:space="preserve">ated </w:t>
      </w:r>
      <w:r w:rsidR="005216E1" w:rsidRPr="00E112B2">
        <w:rPr>
          <w:rFonts w:ascii="Times New Roman" w:hAnsi="Times New Roman" w:cs="Times New Roman"/>
          <w:sz w:val="24"/>
          <w:szCs w:val="24"/>
        </w:rPr>
        <w:t xml:space="preserve">alert </w:t>
      </w:r>
      <w:r w:rsidR="00BE7EF0" w:rsidRPr="00E112B2">
        <w:rPr>
          <w:rFonts w:ascii="Times New Roman" w:hAnsi="Times New Roman" w:cs="Times New Roman"/>
          <w:sz w:val="24"/>
          <w:szCs w:val="24"/>
        </w:rPr>
        <w:t>email will report the issue with business process ID, data file name and location of file.</w:t>
      </w:r>
      <w:r w:rsidR="004549EA" w:rsidRPr="00E112B2">
        <w:rPr>
          <w:rFonts w:ascii="Times New Roman" w:hAnsi="Times New Roman" w:cs="Times New Roman"/>
          <w:sz w:val="24"/>
          <w:szCs w:val="24"/>
        </w:rPr>
        <w:t xml:space="preserve"> The mail will get trigger from sender “</w:t>
      </w:r>
      <w:r w:rsidR="00F276DE" w:rsidRPr="00E112B2">
        <w:rPr>
          <w:rFonts w:ascii="Times New Roman" w:hAnsi="Times New Roman" w:cs="Times New Roman"/>
          <w:sz w:val="24"/>
          <w:szCs w:val="24"/>
        </w:rPr>
        <w:t>#Distributions@carters.com</w:t>
      </w:r>
      <w:r w:rsidR="004549EA" w:rsidRPr="00E112B2">
        <w:rPr>
          <w:rFonts w:ascii="Times New Roman" w:hAnsi="Times New Roman" w:cs="Times New Roman"/>
          <w:sz w:val="24"/>
          <w:szCs w:val="24"/>
        </w:rPr>
        <w:t>”. The sample system generated alert email attached here for reference.</w:t>
      </w:r>
    </w:p>
    <w:p w:rsidR="004549EA" w:rsidRPr="00E112B2" w:rsidRDefault="004549EA" w:rsidP="004549E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BE7" w:rsidRDefault="00416BE7" w:rsidP="004549EA">
      <w:pPr>
        <w:pStyle w:val="ListParagraph"/>
        <w:spacing w:line="276" w:lineRule="auto"/>
      </w:pPr>
    </w:p>
    <w:p w:rsidR="004549EA" w:rsidRPr="00E112B2" w:rsidRDefault="00416BE7" w:rsidP="004549E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</w:t>
      </w:r>
      <w:r w:rsidR="00CD08CD"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pt" o:ole="">
            <v:imagedata r:id="rId9" o:title=""/>
          </v:shape>
          <o:OLEObject Type="Embed" ProgID="Package" ShapeID="_x0000_i1025" DrawAspect="Icon" ObjectID="_1503682981" r:id="rId10"/>
        </w:object>
      </w:r>
    </w:p>
    <w:p w:rsidR="00D118AA" w:rsidRPr="00E112B2" w:rsidRDefault="00D118AA" w:rsidP="00B54103">
      <w:pPr>
        <w:rPr>
          <w:rFonts w:ascii="Times New Roman" w:hAnsi="Times New Roman" w:cs="Times New Roman"/>
          <w:sz w:val="24"/>
          <w:szCs w:val="24"/>
        </w:rPr>
      </w:pPr>
    </w:p>
    <w:p w:rsidR="00034505" w:rsidRPr="00E112B2" w:rsidRDefault="00034505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034505" w:rsidRPr="00E112B2" w:rsidRDefault="00034505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034505" w:rsidRPr="00E112B2" w:rsidRDefault="00900CF2" w:rsidP="00B54103">
      <w:pPr>
        <w:rPr>
          <w:rFonts w:ascii="Times New Roman" w:hAnsi="Times New Roman" w:cs="Times New Roman"/>
          <w:b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t>Mitigation approach:</w:t>
      </w:r>
    </w:p>
    <w:p w:rsidR="001A31EC" w:rsidRPr="00E112B2" w:rsidRDefault="001A31EC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CB4495" w:rsidRPr="00416BE7" w:rsidRDefault="00CB4495" w:rsidP="00B54103">
      <w:pPr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C054E" w:rsidRPr="00E112B2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E112B2">
        <w:rPr>
          <w:rFonts w:ascii="Times New Roman" w:hAnsi="Times New Roman" w:cs="Times New Roman"/>
          <w:b/>
          <w:sz w:val="24"/>
          <w:szCs w:val="24"/>
        </w:rPr>
        <w:t>:</w:t>
      </w:r>
      <w:r w:rsidR="008C054E" w:rsidRPr="00E112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6BE7">
        <w:rPr>
          <w:rFonts w:ascii="Times New Roman" w:hAnsi="Times New Roman" w:cs="Times New Roman"/>
          <w:sz w:val="24"/>
          <w:szCs w:val="24"/>
        </w:rPr>
        <w:t xml:space="preserve">Check </w:t>
      </w:r>
      <w:r w:rsidR="00416BE7" w:rsidRPr="00416BE7">
        <w:rPr>
          <w:rFonts w:ascii="Times New Roman" w:hAnsi="Times New Roman" w:cs="Times New Roman"/>
          <w:sz w:val="24"/>
          <w:szCs w:val="24"/>
        </w:rPr>
        <w:t>the stat_code for the loads</w:t>
      </w:r>
      <w:r w:rsidR="00416BE7">
        <w:rPr>
          <w:rFonts w:ascii="Times New Roman" w:hAnsi="Times New Roman" w:cs="Times New Roman"/>
          <w:sz w:val="24"/>
          <w:szCs w:val="24"/>
        </w:rPr>
        <w:t>(Load is in which status)</w:t>
      </w:r>
    </w:p>
    <w:p w:rsidR="00416BE7" w:rsidRDefault="008C054E" w:rsidP="00416BE7">
      <w:pPr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sz w:val="24"/>
          <w:szCs w:val="24"/>
        </w:rPr>
        <w:t xml:space="preserve">         </w:t>
      </w:r>
      <w:r w:rsidR="00FD6B4E" w:rsidRPr="00E112B2">
        <w:rPr>
          <w:rFonts w:ascii="Times New Roman" w:hAnsi="Times New Roman" w:cs="Times New Roman"/>
          <w:sz w:val="24"/>
          <w:szCs w:val="24"/>
        </w:rPr>
        <w:t xml:space="preserve"> </w:t>
      </w:r>
      <w:r w:rsidR="00CB4495" w:rsidRPr="00E11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BE7" w:rsidRPr="001F6DD1" w:rsidRDefault="00416BE7" w:rsidP="001F6D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6D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F6DD1">
        <w:rPr>
          <w:rFonts w:ascii="Times New Roman" w:hAnsi="Times New Roman" w:cs="Times New Roman"/>
          <w:sz w:val="24"/>
          <w:szCs w:val="24"/>
        </w:rPr>
        <w:t>stat_code,load_nbr</w:t>
      </w:r>
      <w:proofErr w:type="spellEnd"/>
      <w:r w:rsidRPr="001F6D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6DD1">
        <w:rPr>
          <w:rFonts w:ascii="Times New Roman" w:hAnsi="Times New Roman" w:cs="Times New Roman"/>
          <w:sz w:val="24"/>
          <w:szCs w:val="24"/>
        </w:rPr>
        <w:t>outbd_load</w:t>
      </w:r>
      <w:proofErr w:type="spellEnd"/>
      <w:r w:rsidRPr="001F6DD1">
        <w:rPr>
          <w:rFonts w:ascii="Times New Roman" w:hAnsi="Times New Roman" w:cs="Times New Roman"/>
          <w:sz w:val="24"/>
          <w:szCs w:val="24"/>
        </w:rPr>
        <w:t xml:space="preserve"> where load_nbr in(‘#’);</w:t>
      </w:r>
    </w:p>
    <w:p w:rsidR="00416BE7" w:rsidRPr="00416BE7" w:rsidRDefault="00416BE7" w:rsidP="00416BE7">
      <w:pPr>
        <w:rPr>
          <w:rFonts w:ascii="Times New Roman" w:hAnsi="Times New Roman" w:cs="Times New Roman"/>
          <w:sz w:val="24"/>
          <w:szCs w:val="24"/>
        </w:rPr>
      </w:pPr>
    </w:p>
    <w:p w:rsidR="00416BE7" w:rsidRDefault="008A0CCA" w:rsidP="0075154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t>Step 2:</w:t>
      </w:r>
      <w:r w:rsidR="00416BE7" w:rsidRPr="00416BE7">
        <w:rPr>
          <w:b/>
          <w:bCs/>
        </w:rPr>
        <w:t xml:space="preserve"> </w:t>
      </w:r>
      <w:r w:rsidR="00416BE7" w:rsidRPr="00416BE7">
        <w:rPr>
          <w:rFonts w:ascii="Times New Roman" w:hAnsi="Times New Roman" w:cs="Times New Roman"/>
          <w:sz w:val="24"/>
          <w:szCs w:val="24"/>
        </w:rPr>
        <w:t>Check any pkt_ctrl_nbr is associated with this load_nbrs</w:t>
      </w:r>
      <w:r w:rsidR="00751545">
        <w:rPr>
          <w:rFonts w:ascii="Times New Roman" w:hAnsi="Times New Roman" w:cs="Times New Roman"/>
          <w:sz w:val="24"/>
          <w:szCs w:val="24"/>
        </w:rPr>
        <w:t>(i.e pkt_tkts are in printed status</w:t>
      </w:r>
    </w:p>
    <w:p w:rsidR="00416BE7" w:rsidRDefault="00416BE7" w:rsidP="00416BE7">
      <w:pPr>
        <w:rPr>
          <w:rFonts w:ascii="Times New Roman" w:hAnsi="Times New Roman" w:cs="Times New Roman"/>
          <w:sz w:val="24"/>
          <w:szCs w:val="24"/>
        </w:rPr>
      </w:pPr>
    </w:p>
    <w:p w:rsidR="00416BE7" w:rsidRPr="001F6DD1" w:rsidRDefault="00416BE7" w:rsidP="001F6D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6DD1">
        <w:rPr>
          <w:rFonts w:ascii="Times New Roman" w:hAnsi="Times New Roman" w:cs="Times New Roman"/>
          <w:sz w:val="24"/>
          <w:szCs w:val="24"/>
        </w:rPr>
        <w:t>select phi.pkt_ctrl_nbr,phi.stat_code,ph.plan_load_nbr,ph.plan_shpmt_nbr,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BE7">
        <w:rPr>
          <w:rFonts w:ascii="Times New Roman" w:hAnsi="Times New Roman" w:cs="Times New Roman"/>
          <w:sz w:val="24"/>
          <w:szCs w:val="24"/>
        </w:rPr>
        <w:t>ph.plan_bol</w:t>
      </w:r>
      <w:proofErr w:type="spellEnd"/>
      <w:r w:rsidRPr="00416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BE7">
        <w:rPr>
          <w:rFonts w:ascii="Times New Roman" w:hAnsi="Times New Roman" w:cs="Times New Roman"/>
          <w:sz w:val="24"/>
          <w:szCs w:val="24"/>
        </w:rPr>
        <w:t>ph.plan_master_bol</w:t>
      </w:r>
      <w:proofErr w:type="gramStart"/>
      <w:r w:rsidRPr="00416BE7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416BE7">
        <w:rPr>
          <w:rFonts w:ascii="Times New Roman" w:hAnsi="Times New Roman" w:cs="Times New Roman"/>
          <w:sz w:val="24"/>
          <w:szCs w:val="24"/>
        </w:rPr>
        <w:t>(*)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pkt_hdr </w:t>
      </w:r>
      <w:proofErr w:type="spellStart"/>
      <w:r w:rsidRPr="00416BE7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16BE7">
        <w:rPr>
          <w:rFonts w:ascii="Times New Roman" w:hAnsi="Times New Roman" w:cs="Times New Roman"/>
          <w:sz w:val="24"/>
          <w:szCs w:val="24"/>
        </w:rPr>
        <w:t>,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pkt_hdr_intrnl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phi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ph.pkt_ctrl_nbr in (select distinct ch.pkt_ctrl_nbr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carton_hdr ch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load_nbr in ('</w:t>
      </w:r>
      <w:r w:rsidR="00751545">
        <w:rPr>
          <w:rFonts w:ascii="Times New Roman" w:hAnsi="Times New Roman" w:cs="Times New Roman"/>
          <w:sz w:val="24"/>
          <w:szCs w:val="24"/>
        </w:rPr>
        <w:t>#</w:t>
      </w:r>
      <w:r w:rsidRPr="00416BE7">
        <w:rPr>
          <w:rFonts w:ascii="Times New Roman" w:hAnsi="Times New Roman" w:cs="Times New Roman"/>
          <w:sz w:val="24"/>
          <w:szCs w:val="24"/>
        </w:rPr>
        <w:t>','</w:t>
      </w:r>
      <w:r w:rsidR="00751545">
        <w:rPr>
          <w:rFonts w:ascii="Times New Roman" w:hAnsi="Times New Roman" w:cs="Times New Roman"/>
          <w:sz w:val="24"/>
          <w:szCs w:val="24"/>
        </w:rPr>
        <w:t>#</w:t>
      </w:r>
      <w:r w:rsidRPr="00416BE7">
        <w:rPr>
          <w:rFonts w:ascii="Times New Roman" w:hAnsi="Times New Roman" w:cs="Times New Roman"/>
          <w:sz w:val="24"/>
          <w:szCs w:val="24"/>
        </w:rPr>
        <w:t>')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((stat_code &lt; '90') or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r w:rsidRPr="00416BE7">
        <w:rPr>
          <w:rFonts w:ascii="Times New Roman" w:hAnsi="Times New Roman" w:cs="Times New Roman"/>
          <w:sz w:val="24"/>
          <w:szCs w:val="24"/>
        </w:rPr>
        <w:t>(stat_code = '99')))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ph.plan_load_nbr in ('</w:t>
      </w:r>
      <w:r w:rsidR="00751545">
        <w:rPr>
          <w:rFonts w:ascii="Times New Roman" w:hAnsi="Times New Roman" w:cs="Times New Roman"/>
          <w:sz w:val="24"/>
          <w:szCs w:val="24"/>
        </w:rPr>
        <w:t>#</w:t>
      </w:r>
      <w:r w:rsidRPr="00416BE7">
        <w:rPr>
          <w:rFonts w:ascii="Times New Roman" w:hAnsi="Times New Roman" w:cs="Times New Roman"/>
          <w:sz w:val="24"/>
          <w:szCs w:val="24"/>
        </w:rPr>
        <w:t>','</w:t>
      </w:r>
      <w:r w:rsidR="00751545">
        <w:rPr>
          <w:rFonts w:ascii="Times New Roman" w:hAnsi="Times New Roman" w:cs="Times New Roman"/>
          <w:sz w:val="24"/>
          <w:szCs w:val="24"/>
        </w:rPr>
        <w:t>#</w:t>
      </w:r>
      <w:r w:rsidRPr="00416BE7">
        <w:rPr>
          <w:rFonts w:ascii="Times New Roman" w:hAnsi="Times New Roman" w:cs="Times New Roman"/>
          <w:sz w:val="24"/>
          <w:szCs w:val="24"/>
        </w:rPr>
        <w:t>')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phi.pkt_ctrl_nbr = ph.pkt_ctrl_nbr</w:t>
      </w:r>
    </w:p>
    <w:p w:rsidR="00416BE7" w:rsidRPr="00416BE7" w:rsidRDefault="00416BE7" w:rsidP="001F6D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E7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416BE7">
        <w:rPr>
          <w:rFonts w:ascii="Times New Roman" w:hAnsi="Times New Roman" w:cs="Times New Roman"/>
          <w:sz w:val="24"/>
          <w:szCs w:val="24"/>
        </w:rPr>
        <w:t xml:space="preserve"> by phi.pkt_ctrl_nbr,phi.stat_code,ph.plan_load_nbr,ph.plan_shpmt_nbr,ph.plan_bol, ph.plan_master_bol;</w:t>
      </w:r>
    </w:p>
    <w:p w:rsidR="00416BE7" w:rsidRDefault="00416BE7" w:rsidP="00416BE7">
      <w:pPr>
        <w:rPr>
          <w:b/>
          <w:bCs/>
        </w:rPr>
      </w:pPr>
    </w:p>
    <w:p w:rsidR="0025424A" w:rsidRDefault="008A0CCA" w:rsidP="00B54103">
      <w:pPr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sz w:val="24"/>
          <w:szCs w:val="24"/>
        </w:rPr>
        <w:t xml:space="preserve"> </w:t>
      </w:r>
      <w:r w:rsidR="00E112B2">
        <w:rPr>
          <w:rFonts w:ascii="Times New Roman" w:hAnsi="Times New Roman" w:cs="Times New Roman"/>
          <w:b/>
          <w:sz w:val="24"/>
          <w:szCs w:val="24"/>
        </w:rPr>
        <w:t>Step 3</w:t>
      </w:r>
      <w:r w:rsidR="001C65D4" w:rsidRPr="00E112B2">
        <w:rPr>
          <w:rFonts w:ascii="Times New Roman" w:hAnsi="Times New Roman" w:cs="Times New Roman"/>
          <w:b/>
          <w:sz w:val="24"/>
          <w:szCs w:val="24"/>
        </w:rPr>
        <w:t>:</w:t>
      </w:r>
      <w:r w:rsidR="001C65D4" w:rsidRPr="00E112B2">
        <w:rPr>
          <w:rFonts w:ascii="Times New Roman" w:hAnsi="Times New Roman" w:cs="Times New Roman"/>
          <w:sz w:val="24"/>
          <w:szCs w:val="24"/>
        </w:rPr>
        <w:t xml:space="preserve"> </w:t>
      </w:r>
      <w:r w:rsidR="00751545">
        <w:rPr>
          <w:rFonts w:ascii="Times New Roman" w:hAnsi="Times New Roman" w:cs="Times New Roman"/>
          <w:sz w:val="24"/>
          <w:szCs w:val="24"/>
        </w:rPr>
        <w:t xml:space="preserve">Check for the carton associated with that load_nbr </w:t>
      </w:r>
    </w:p>
    <w:p w:rsidR="00751545" w:rsidRPr="00E112B2" w:rsidRDefault="00751545" w:rsidP="00B54103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1F6DD1" w:rsidP="00751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751545" w:rsidRPr="00751545">
        <w:rPr>
          <w:rFonts w:ascii="Times New Roman" w:hAnsi="Times New Roman" w:cs="Times New Roman"/>
          <w:sz w:val="24"/>
          <w:szCs w:val="24"/>
        </w:rPr>
        <w:t>load_nbr</w:t>
      </w:r>
      <w:proofErr w:type="gramStart"/>
      <w:r w:rsidR="00751545" w:rsidRPr="00751545">
        <w:rPr>
          <w:rFonts w:ascii="Times New Roman" w:hAnsi="Times New Roman" w:cs="Times New Roman"/>
          <w:sz w:val="24"/>
          <w:szCs w:val="24"/>
        </w:rPr>
        <w:t>,stat</w:t>
      </w:r>
      <w:proofErr w:type="gramEnd"/>
      <w:r w:rsidR="00751545" w:rsidRPr="00751545">
        <w:rPr>
          <w:rFonts w:ascii="Times New Roman" w:hAnsi="Times New Roman" w:cs="Times New Roman"/>
          <w:sz w:val="24"/>
          <w:szCs w:val="24"/>
        </w:rPr>
        <w:t>_code,carton_nbr,shpmt_nbr,bol,master_bol,user_id,mod_date_timefrom  carton_hdr ch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load_nbr in ('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>') and stat_code &lt; '90';</w:t>
      </w:r>
    </w:p>
    <w:p w:rsidR="00172F2B" w:rsidRPr="00E112B2" w:rsidRDefault="00172F2B" w:rsidP="00172F2B">
      <w:pPr>
        <w:rPr>
          <w:rFonts w:ascii="Times New Roman" w:hAnsi="Times New Roman" w:cs="Times New Roman"/>
          <w:sz w:val="24"/>
          <w:szCs w:val="24"/>
        </w:rPr>
      </w:pPr>
    </w:p>
    <w:p w:rsidR="007C68DD" w:rsidRDefault="00172F2B" w:rsidP="00172F2B">
      <w:pPr>
        <w:rPr>
          <w:rFonts w:ascii="Times New Roman" w:hAnsi="Times New Roman" w:cs="Times New Roman"/>
          <w:sz w:val="24"/>
          <w:szCs w:val="24"/>
        </w:rPr>
      </w:pPr>
      <w:r w:rsidRPr="00E112B2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112B2">
        <w:rPr>
          <w:rFonts w:ascii="Times New Roman" w:hAnsi="Times New Roman" w:cs="Times New Roman"/>
          <w:b/>
          <w:sz w:val="24"/>
          <w:szCs w:val="24"/>
        </w:rPr>
        <w:t>4</w:t>
      </w:r>
      <w:r w:rsidR="0075154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51545" w:rsidRPr="00751545">
        <w:rPr>
          <w:rFonts w:ascii="Times New Roman" w:hAnsi="Times New Roman" w:cs="Times New Roman"/>
          <w:sz w:val="24"/>
          <w:szCs w:val="24"/>
        </w:rPr>
        <w:t xml:space="preserve">Check in the carton </w:t>
      </w:r>
      <w:proofErr w:type="spellStart"/>
      <w:r w:rsidR="00751545" w:rsidRPr="00751545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="00751545" w:rsidRPr="007515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1545" w:rsidRPr="00751545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="00751545" w:rsidRPr="0075154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751545" w:rsidRPr="00751545">
        <w:rPr>
          <w:rFonts w:ascii="Times New Roman" w:hAnsi="Times New Roman" w:cs="Times New Roman"/>
          <w:sz w:val="24"/>
          <w:szCs w:val="24"/>
        </w:rPr>
        <w:t xml:space="preserve"> in packed status) </w:t>
      </w:r>
    </w:p>
    <w:p w:rsidR="00751545" w:rsidRDefault="00751545" w:rsidP="00172F2B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* from carton_hdr where carton_nbr in('</w:t>
      </w:r>
      <w:r w:rsidR="001F6DD1"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>','</w:t>
      </w:r>
      <w:r w:rsidR="001F6DD1"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>');</w:t>
      </w:r>
    </w:p>
    <w:p w:rsidR="00751545" w:rsidRPr="00751545" w:rsidRDefault="00751545" w:rsidP="00172F2B">
      <w:pPr>
        <w:rPr>
          <w:rFonts w:ascii="Times New Roman" w:hAnsi="Times New Roman" w:cs="Times New Roman"/>
          <w:sz w:val="24"/>
          <w:szCs w:val="24"/>
        </w:rPr>
      </w:pPr>
    </w:p>
    <w:p w:rsidR="0025424A" w:rsidRPr="00E112B2" w:rsidRDefault="00751545" w:rsidP="00B54103">
      <w:pPr>
        <w:rPr>
          <w:rFonts w:ascii="Times New Roman" w:hAnsi="Times New Roman" w:cs="Times New Roman"/>
          <w:b/>
          <w:sz w:val="24"/>
          <w:szCs w:val="24"/>
        </w:rPr>
      </w:pPr>
      <w:r w:rsidRPr="00751545">
        <w:rPr>
          <w:rFonts w:ascii="Times New Roman" w:hAnsi="Times New Roman" w:cs="Times New Roman"/>
          <w:b/>
          <w:sz w:val="24"/>
          <w:szCs w:val="24"/>
        </w:rPr>
        <w:t>Resolution</w:t>
      </w:r>
      <w:r w:rsidR="00CA180A" w:rsidRPr="00E112B2">
        <w:rPr>
          <w:rFonts w:ascii="Times New Roman" w:hAnsi="Times New Roman" w:cs="Times New Roman"/>
          <w:b/>
          <w:sz w:val="24"/>
          <w:szCs w:val="24"/>
        </w:rPr>
        <w:t>:-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>We need update the load numbers as null in carton_hdr and pkt_hdr.</w:t>
      </w:r>
    </w:p>
    <w:p w:rsidR="00CA180A" w:rsidRPr="00E112B2" w:rsidRDefault="00CA180A" w:rsidP="00B54103">
      <w:pPr>
        <w:rPr>
          <w:rFonts w:ascii="Times New Roman" w:hAnsi="Times New Roman" w:cs="Times New Roman"/>
          <w:sz w:val="24"/>
          <w:szCs w:val="24"/>
        </w:rPr>
      </w:pPr>
    </w:p>
    <w:p w:rsidR="00034505" w:rsidRDefault="00751545" w:rsidP="00B541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1545">
        <w:rPr>
          <w:rFonts w:ascii="Times New Roman" w:hAnsi="Times New Roman" w:cs="Times New Roman"/>
          <w:b/>
          <w:sz w:val="24"/>
          <w:szCs w:val="24"/>
          <w:u w:val="single"/>
        </w:rPr>
        <w:t>Below is the CCF:</w:t>
      </w:r>
    </w:p>
    <w:p w:rsidR="00751545" w:rsidRPr="00751545" w:rsidRDefault="00751545" w:rsidP="00B5410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echo on;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heading off;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date_column new_value filestamp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to_char(sysdate,'YYYYMMDDHH24MISS') date_column from dual;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spool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C:\ChangeControl\HDT150406_530_33_&amp;1..log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into setccf values ('CCF30814');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>--HDT 150406-530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--CCF 30814 - PILLAREM - Remove Packed Cartons from Load#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 xml:space="preserve"> and 3300086467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&amp;1..outbd_load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load_nbr in ('</w:t>
      </w:r>
      <w:r>
        <w:rPr>
          <w:rFonts w:ascii="Times New Roman" w:hAnsi="Times New Roman" w:cs="Times New Roman"/>
          <w:sz w:val="24"/>
          <w:szCs w:val="24"/>
        </w:rPr>
        <w:t>#','#</w:t>
      </w:r>
      <w:r w:rsidRPr="00751545">
        <w:rPr>
          <w:rFonts w:ascii="Times New Roman" w:hAnsi="Times New Roman" w:cs="Times New Roman"/>
          <w:sz w:val="24"/>
          <w:szCs w:val="24"/>
        </w:rPr>
        <w:t>');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load_nbr,stat_code, count(*)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&amp;1..carton_hdr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load_nbr in ('</w:t>
      </w:r>
      <w:r>
        <w:rPr>
          <w:rFonts w:ascii="Times New Roman" w:hAnsi="Times New Roman" w:cs="Times New Roman"/>
          <w:sz w:val="24"/>
          <w:szCs w:val="24"/>
        </w:rPr>
        <w:t>#','#</w:t>
      </w:r>
      <w:r w:rsidRPr="00751545">
        <w:rPr>
          <w:rFonts w:ascii="Times New Roman" w:hAnsi="Times New Roman" w:cs="Times New Roman"/>
          <w:sz w:val="24"/>
          <w:szCs w:val="24"/>
        </w:rPr>
        <w:t>')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((stat_code &lt; '90') or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  (stat_code = '99'))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by load_nbr,stat_code;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phi.pkt_ctrl_nbr,phi.stat_code,ph.plan_load_nbr,ph.plan_shpmt_nbr,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51545">
        <w:rPr>
          <w:rFonts w:ascii="Times New Roman" w:hAnsi="Times New Roman" w:cs="Times New Roman"/>
          <w:sz w:val="24"/>
          <w:szCs w:val="24"/>
        </w:rPr>
        <w:t>ph.plan_bol</w:t>
      </w:r>
      <w:proofErr w:type="spellEnd"/>
      <w:r w:rsidRPr="00751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545">
        <w:rPr>
          <w:rFonts w:ascii="Times New Roman" w:hAnsi="Times New Roman" w:cs="Times New Roman"/>
          <w:sz w:val="24"/>
          <w:szCs w:val="24"/>
        </w:rPr>
        <w:t>ph.plan_master_bol</w:t>
      </w:r>
      <w:proofErr w:type="gramStart"/>
      <w:r w:rsidRPr="00751545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751545">
        <w:rPr>
          <w:rFonts w:ascii="Times New Roman" w:hAnsi="Times New Roman" w:cs="Times New Roman"/>
          <w:sz w:val="24"/>
          <w:szCs w:val="24"/>
        </w:rPr>
        <w:t>(*)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&amp;1..pkt_hdr </w:t>
      </w:r>
      <w:proofErr w:type="spellStart"/>
      <w:r w:rsidRPr="00751545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751545">
        <w:rPr>
          <w:rFonts w:ascii="Times New Roman" w:hAnsi="Times New Roman" w:cs="Times New Roman"/>
          <w:sz w:val="24"/>
          <w:szCs w:val="24"/>
        </w:rPr>
        <w:t>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&amp;1</w:t>
      </w:r>
      <w:proofErr w:type="gramStart"/>
      <w:r w:rsidRPr="00751545">
        <w:rPr>
          <w:rFonts w:ascii="Times New Roman" w:hAnsi="Times New Roman" w:cs="Times New Roman"/>
          <w:sz w:val="24"/>
          <w:szCs w:val="24"/>
        </w:rPr>
        <w:t>..pkt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>_hdr_intrnl phi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ph.pkt_ctrl_nbr in (select distinct ch.pkt_ctrl_nbr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75154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&amp;1..carton_hdr ch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proofErr w:type="gramStart"/>
      <w:r w:rsidRPr="0075154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load_nbr in ('</w:t>
      </w:r>
      <w:r>
        <w:rPr>
          <w:rFonts w:ascii="Times New Roman" w:hAnsi="Times New Roman" w:cs="Times New Roman"/>
          <w:sz w:val="24"/>
          <w:szCs w:val="24"/>
        </w:rPr>
        <w:t>#','#</w:t>
      </w:r>
      <w:r w:rsidRPr="00751545">
        <w:rPr>
          <w:rFonts w:ascii="Times New Roman" w:hAnsi="Times New Roman" w:cs="Times New Roman"/>
          <w:sz w:val="24"/>
          <w:szCs w:val="24"/>
        </w:rPr>
        <w:t>')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75154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((stat_code &lt; '90') or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                         (stat_code = '99')))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ph.plan_load_nbr = '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>'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phi.pkt_ctrl_nbr = ph.pkt_ctrl_nbr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by phi.pkt_ctrl_nbr,phi.stat_code,ph.plan_load_nbr,ph.plan_shpmt_nbr,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51545">
        <w:rPr>
          <w:rFonts w:ascii="Times New Roman" w:hAnsi="Times New Roman" w:cs="Times New Roman"/>
          <w:sz w:val="24"/>
          <w:szCs w:val="24"/>
        </w:rPr>
        <w:t>ph.plan_bol</w:t>
      </w:r>
      <w:proofErr w:type="spellEnd"/>
      <w:r w:rsidRPr="00751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545">
        <w:rPr>
          <w:rFonts w:ascii="Times New Roman" w:hAnsi="Times New Roman" w:cs="Times New Roman"/>
          <w:sz w:val="24"/>
          <w:szCs w:val="24"/>
        </w:rPr>
        <w:t>ph.plan_master_bol</w:t>
      </w:r>
      <w:proofErr w:type="spellEnd"/>
      <w:r w:rsidRPr="00751545">
        <w:rPr>
          <w:rFonts w:ascii="Times New Roman" w:hAnsi="Times New Roman" w:cs="Times New Roman"/>
          <w:sz w:val="24"/>
          <w:szCs w:val="24"/>
        </w:rPr>
        <w:t>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&amp;1..carton_hdr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load_nbr = null,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shpmt_nbr = null,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545">
        <w:rPr>
          <w:rFonts w:ascii="Times New Roman" w:hAnsi="Times New Roman" w:cs="Times New Roman"/>
          <w:sz w:val="24"/>
          <w:szCs w:val="24"/>
        </w:rPr>
        <w:t>bol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master_bol = null,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user_id = 'PILLAREM',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mod_date_time = sysdate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load_nbr in ('</w:t>
      </w:r>
      <w:r>
        <w:rPr>
          <w:rFonts w:ascii="Times New Roman" w:hAnsi="Times New Roman" w:cs="Times New Roman"/>
          <w:sz w:val="24"/>
          <w:szCs w:val="24"/>
        </w:rPr>
        <w:t>#','#</w:t>
      </w:r>
      <w:r w:rsidRPr="00751545">
        <w:rPr>
          <w:rFonts w:ascii="Times New Roman" w:hAnsi="Times New Roman" w:cs="Times New Roman"/>
          <w:sz w:val="24"/>
          <w:szCs w:val="24"/>
        </w:rPr>
        <w:t>')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((stat_code &lt; '40')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5154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(stat_code = '99'));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&amp;1..pkt_hdr ph2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ph2.plan_load_nbr = null,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ph2.plan_bol = null,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ph2.plan_master_bol = null,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ph2.plan_shpmt_nbr = null, 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ph2.user_id = 'PILLAREM',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 ph2.mod_date_time = sysdate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ph2.pkt_ctrl_nbr in ('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751545">
        <w:rPr>
          <w:rFonts w:ascii="Times New Roman" w:hAnsi="Times New Roman" w:cs="Times New Roman"/>
          <w:sz w:val="24"/>
          <w:szCs w:val="24"/>
        </w:rPr>
        <w:t>');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into unsetccf values ('CCF30814');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errors;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r w:rsidRPr="00751545">
        <w:rPr>
          <w:rFonts w:ascii="Times New Roman" w:hAnsi="Times New Roman" w:cs="Times New Roman"/>
          <w:sz w:val="24"/>
          <w:szCs w:val="24"/>
        </w:rPr>
        <w:t>--spool off;</w:t>
      </w:r>
    </w:p>
    <w:p w:rsidR="0075154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echo off;</w:t>
      </w:r>
    </w:p>
    <w:p w:rsidR="00034505" w:rsidRPr="00751545" w:rsidRDefault="00751545" w:rsidP="007515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54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1545">
        <w:rPr>
          <w:rFonts w:ascii="Times New Roman" w:hAnsi="Times New Roman" w:cs="Times New Roman"/>
          <w:sz w:val="24"/>
          <w:szCs w:val="24"/>
        </w:rPr>
        <w:t xml:space="preserve"> heading on;</w:t>
      </w:r>
    </w:p>
    <w:p w:rsidR="00C676A7" w:rsidRPr="00E112B2" w:rsidRDefault="00005F34" w:rsidP="00005F34">
      <w:pPr>
        <w:tabs>
          <w:tab w:val="left" w:pos="1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76A7" w:rsidRPr="00E112B2" w:rsidRDefault="00C676A7" w:rsidP="00DB56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676A7" w:rsidRPr="00E112B2" w:rsidSect="00416BE7">
      <w:headerReference w:type="default" r:id="rId11"/>
      <w:footerReference w:type="default" r:id="rId12"/>
      <w:footerReference w:type="first" r:id="rId13"/>
      <w:pgSz w:w="12240" w:h="15840"/>
      <w:pgMar w:top="1440" w:right="1440" w:bottom="1440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57B" w:rsidRDefault="007B257B" w:rsidP="00B54103">
      <w:r>
        <w:separator/>
      </w:r>
    </w:p>
  </w:endnote>
  <w:endnote w:type="continuationSeparator" w:id="0">
    <w:p w:rsidR="007B257B" w:rsidRDefault="007B257B" w:rsidP="00B5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85" w:rsidRDefault="000B2785">
    <w:pPr>
      <w:pStyle w:val="Footer"/>
      <w:rPr>
        <w:rFonts w:ascii="Arial" w:hAnsi="Arial" w:cs="Arial"/>
        <w:b/>
      </w:rPr>
    </w:pPr>
  </w:p>
  <w:p w:rsidR="00684175" w:rsidRPr="00684175" w:rsidRDefault="00684175" w:rsidP="00684175">
    <w:pPr>
      <w:pStyle w:val="Footer"/>
      <w:jc w:val="center"/>
      <w:rPr>
        <w:rFonts w:ascii="Arial" w:hAnsi="Arial" w:cs="Arial"/>
        <w:b/>
      </w:rPr>
    </w:pPr>
    <w:proofErr w:type="spellStart"/>
    <w:proofErr w:type="gramStart"/>
    <w:r>
      <w:rPr>
        <w:rFonts w:ascii="Arial" w:hAnsi="Arial" w:cs="Arial"/>
        <w:b/>
      </w:rPr>
      <w:t>iGate</w:t>
    </w:r>
    <w:proofErr w:type="spellEnd"/>
    <w:proofErr w:type="gramEnd"/>
    <w:r>
      <w:rPr>
        <w:rFonts w:ascii="Arial" w:hAnsi="Arial" w:cs="Arial"/>
        <w:b/>
      </w:rPr>
      <w:t xml:space="preserve"> Sensitive</w:t>
    </w:r>
  </w:p>
  <w:p w:rsidR="000B2785" w:rsidRPr="000B2785" w:rsidRDefault="000B2785" w:rsidP="000B2785">
    <w:pPr>
      <w:pStyle w:val="Footer"/>
      <w:jc w:val="center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491" w:rsidRDefault="00BA0491">
    <w:pPr>
      <w:pStyle w:val="Footer"/>
      <w:rPr>
        <w:rFonts w:ascii="Arial" w:hAnsi="Arial" w:cs="Arial"/>
        <w:b/>
      </w:rPr>
    </w:pPr>
  </w:p>
  <w:p w:rsidR="00BA0491" w:rsidRPr="00BA0491" w:rsidRDefault="00BA0491" w:rsidP="00BA0491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57B" w:rsidRDefault="007B257B" w:rsidP="00B54103">
      <w:r>
        <w:separator/>
      </w:r>
    </w:p>
  </w:footnote>
  <w:footnote w:type="continuationSeparator" w:id="0">
    <w:p w:rsidR="007B257B" w:rsidRDefault="007B257B" w:rsidP="00B54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3E4" w:rsidRDefault="003B7A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C7CA6" wp14:editId="09C6D0F0">
              <wp:simplePos x="0" y="0"/>
              <wp:positionH relativeFrom="column">
                <wp:posOffset>-1867077</wp:posOffset>
              </wp:positionH>
              <wp:positionV relativeFrom="paragraph">
                <wp:posOffset>-404037</wp:posOffset>
              </wp:positionV>
              <wp:extent cx="7697972" cy="829310"/>
              <wp:effectExtent l="0" t="0" r="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8293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" o:spid="_x0000_s1026" style="position:absolute;margin-left:-147pt;margin-top:-31.8pt;width:606.15pt;height:6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" fillcolor="#4f81bd [3204]" stroked="f" strokeweight="2pt"/>
          </w:pict>
        </mc:Fallback>
      </mc:AlternateContent>
    </w:r>
    <w:r w:rsidR="00351C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A3891" wp14:editId="5968E10D">
              <wp:simplePos x="0" y="0"/>
              <wp:positionH relativeFrom="column">
                <wp:posOffset>13497</wp:posOffset>
              </wp:positionH>
              <wp:positionV relativeFrom="paragraph">
                <wp:posOffset>20955</wp:posOffset>
              </wp:positionV>
              <wp:extent cx="2604976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49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52F0" w:rsidRPr="00A952F0" w:rsidRDefault="00A952F0">
                          <w:pP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952F0"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  <w:t>Support 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05pt;margin-top:1.65pt;width:205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" filled="f" stroked="f">
              <v:textbox style="mso-fit-shape-to-text:t">
                <w:txbxContent>
                  <w:p w:rsidR="00A952F0" w:rsidRPr="00A952F0" w:rsidRDefault="00A952F0">
                    <w:pP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w:pPr>
                    <w:r w:rsidRPr="00A952F0"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  <w:t>Support Procedure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7B8D"/>
    <w:multiLevelType w:val="hybridMultilevel"/>
    <w:tmpl w:val="490E182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31497B1C"/>
    <w:multiLevelType w:val="hybridMultilevel"/>
    <w:tmpl w:val="588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71237"/>
    <w:multiLevelType w:val="hybridMultilevel"/>
    <w:tmpl w:val="09CA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B7402"/>
    <w:multiLevelType w:val="hybridMultilevel"/>
    <w:tmpl w:val="C562D488"/>
    <w:lvl w:ilvl="0" w:tplc="35E876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5B3301C4"/>
    <w:multiLevelType w:val="hybridMultilevel"/>
    <w:tmpl w:val="8FC4F35A"/>
    <w:lvl w:ilvl="0" w:tplc="43D48BFA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7B17790C"/>
    <w:multiLevelType w:val="hybridMultilevel"/>
    <w:tmpl w:val="19FE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A6238"/>
    <w:multiLevelType w:val="hybridMultilevel"/>
    <w:tmpl w:val="72CA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07"/>
    <w:rsid w:val="0000552D"/>
    <w:rsid w:val="00005F34"/>
    <w:rsid w:val="00007FBC"/>
    <w:rsid w:val="000170A0"/>
    <w:rsid w:val="00022B48"/>
    <w:rsid w:val="00024BD0"/>
    <w:rsid w:val="00031C77"/>
    <w:rsid w:val="00031FF5"/>
    <w:rsid w:val="00034505"/>
    <w:rsid w:val="00043679"/>
    <w:rsid w:val="00051723"/>
    <w:rsid w:val="00051B10"/>
    <w:rsid w:val="0005325A"/>
    <w:rsid w:val="00055ED5"/>
    <w:rsid w:val="0006393E"/>
    <w:rsid w:val="000701F5"/>
    <w:rsid w:val="0007370F"/>
    <w:rsid w:val="00077ACC"/>
    <w:rsid w:val="0008004C"/>
    <w:rsid w:val="00083CF4"/>
    <w:rsid w:val="00084515"/>
    <w:rsid w:val="00085A32"/>
    <w:rsid w:val="00086053"/>
    <w:rsid w:val="00093D86"/>
    <w:rsid w:val="00094D24"/>
    <w:rsid w:val="00097E63"/>
    <w:rsid w:val="000A1AE5"/>
    <w:rsid w:val="000A4254"/>
    <w:rsid w:val="000B003A"/>
    <w:rsid w:val="000B2785"/>
    <w:rsid w:val="000B2D88"/>
    <w:rsid w:val="000C2B9F"/>
    <w:rsid w:val="000C6DA8"/>
    <w:rsid w:val="000D15F4"/>
    <w:rsid w:val="000D1649"/>
    <w:rsid w:val="000D74AA"/>
    <w:rsid w:val="000E022E"/>
    <w:rsid w:val="000E46C7"/>
    <w:rsid w:val="000E59DF"/>
    <w:rsid w:val="000F6693"/>
    <w:rsid w:val="000F7B9E"/>
    <w:rsid w:val="00101ED0"/>
    <w:rsid w:val="0011552A"/>
    <w:rsid w:val="0012011B"/>
    <w:rsid w:val="001208DF"/>
    <w:rsid w:val="00121A41"/>
    <w:rsid w:val="00122FB1"/>
    <w:rsid w:val="00123E95"/>
    <w:rsid w:val="00124D6C"/>
    <w:rsid w:val="00125891"/>
    <w:rsid w:val="0012652B"/>
    <w:rsid w:val="00126C0C"/>
    <w:rsid w:val="001305EA"/>
    <w:rsid w:val="00133A98"/>
    <w:rsid w:val="00135642"/>
    <w:rsid w:val="00135F07"/>
    <w:rsid w:val="00153E2F"/>
    <w:rsid w:val="00157EC1"/>
    <w:rsid w:val="0016080D"/>
    <w:rsid w:val="00161B6A"/>
    <w:rsid w:val="00162129"/>
    <w:rsid w:val="001636D0"/>
    <w:rsid w:val="00163BEA"/>
    <w:rsid w:val="001709B8"/>
    <w:rsid w:val="00172F2B"/>
    <w:rsid w:val="00173B76"/>
    <w:rsid w:val="00174595"/>
    <w:rsid w:val="00176411"/>
    <w:rsid w:val="00177FA3"/>
    <w:rsid w:val="001841D6"/>
    <w:rsid w:val="00185611"/>
    <w:rsid w:val="00190E99"/>
    <w:rsid w:val="00191EF0"/>
    <w:rsid w:val="00193A12"/>
    <w:rsid w:val="00194C4C"/>
    <w:rsid w:val="001966AC"/>
    <w:rsid w:val="001A2F8C"/>
    <w:rsid w:val="001A31EC"/>
    <w:rsid w:val="001B238D"/>
    <w:rsid w:val="001B37AF"/>
    <w:rsid w:val="001B609F"/>
    <w:rsid w:val="001B6F35"/>
    <w:rsid w:val="001C1EAA"/>
    <w:rsid w:val="001C204B"/>
    <w:rsid w:val="001C65D4"/>
    <w:rsid w:val="001C67FB"/>
    <w:rsid w:val="001D0471"/>
    <w:rsid w:val="001D0CF1"/>
    <w:rsid w:val="001D29BD"/>
    <w:rsid w:val="001D2E09"/>
    <w:rsid w:val="001D5A3B"/>
    <w:rsid w:val="001E2E32"/>
    <w:rsid w:val="001E6DEB"/>
    <w:rsid w:val="001F1FEF"/>
    <w:rsid w:val="001F28CF"/>
    <w:rsid w:val="001F4E0F"/>
    <w:rsid w:val="001F614F"/>
    <w:rsid w:val="001F6DD1"/>
    <w:rsid w:val="00206377"/>
    <w:rsid w:val="0021682A"/>
    <w:rsid w:val="00217F0A"/>
    <w:rsid w:val="00220D11"/>
    <w:rsid w:val="00221A23"/>
    <w:rsid w:val="00222899"/>
    <w:rsid w:val="00225E47"/>
    <w:rsid w:val="00230CF7"/>
    <w:rsid w:val="00231B0D"/>
    <w:rsid w:val="002363D8"/>
    <w:rsid w:val="00240E6E"/>
    <w:rsid w:val="002435AF"/>
    <w:rsid w:val="00244E51"/>
    <w:rsid w:val="002512A5"/>
    <w:rsid w:val="0025153F"/>
    <w:rsid w:val="0025424A"/>
    <w:rsid w:val="00256752"/>
    <w:rsid w:val="002614D1"/>
    <w:rsid w:val="002615EE"/>
    <w:rsid w:val="00270ADC"/>
    <w:rsid w:val="00274AE9"/>
    <w:rsid w:val="00275662"/>
    <w:rsid w:val="0029146D"/>
    <w:rsid w:val="002A1C86"/>
    <w:rsid w:val="002A28EA"/>
    <w:rsid w:val="002A4A08"/>
    <w:rsid w:val="002B09D1"/>
    <w:rsid w:val="002B79E0"/>
    <w:rsid w:val="002C0A01"/>
    <w:rsid w:val="002C134F"/>
    <w:rsid w:val="002C461D"/>
    <w:rsid w:val="002C793D"/>
    <w:rsid w:val="002D0A3F"/>
    <w:rsid w:val="002D3A33"/>
    <w:rsid w:val="002E67D9"/>
    <w:rsid w:val="002F073D"/>
    <w:rsid w:val="002F3E83"/>
    <w:rsid w:val="002F421B"/>
    <w:rsid w:val="002F5B75"/>
    <w:rsid w:val="0030060E"/>
    <w:rsid w:val="003043F2"/>
    <w:rsid w:val="003066A0"/>
    <w:rsid w:val="003070D2"/>
    <w:rsid w:val="00313B7D"/>
    <w:rsid w:val="003142F3"/>
    <w:rsid w:val="003144A5"/>
    <w:rsid w:val="00315165"/>
    <w:rsid w:val="00315308"/>
    <w:rsid w:val="00321159"/>
    <w:rsid w:val="00321A9A"/>
    <w:rsid w:val="00321D57"/>
    <w:rsid w:val="00327130"/>
    <w:rsid w:val="003278AD"/>
    <w:rsid w:val="003339B2"/>
    <w:rsid w:val="003402FC"/>
    <w:rsid w:val="003430FA"/>
    <w:rsid w:val="00347074"/>
    <w:rsid w:val="00350DD8"/>
    <w:rsid w:val="00351CEC"/>
    <w:rsid w:val="00356812"/>
    <w:rsid w:val="00374B7C"/>
    <w:rsid w:val="00374FC1"/>
    <w:rsid w:val="00380B27"/>
    <w:rsid w:val="003862A1"/>
    <w:rsid w:val="003863C9"/>
    <w:rsid w:val="00386D73"/>
    <w:rsid w:val="00392CA4"/>
    <w:rsid w:val="003969EC"/>
    <w:rsid w:val="003A2774"/>
    <w:rsid w:val="003A450E"/>
    <w:rsid w:val="003A7988"/>
    <w:rsid w:val="003B6D50"/>
    <w:rsid w:val="003B7A7A"/>
    <w:rsid w:val="003C072C"/>
    <w:rsid w:val="003C5DF5"/>
    <w:rsid w:val="003D00A7"/>
    <w:rsid w:val="003E3749"/>
    <w:rsid w:val="003E3DBE"/>
    <w:rsid w:val="003E5925"/>
    <w:rsid w:val="003E5AD1"/>
    <w:rsid w:val="003F3A18"/>
    <w:rsid w:val="003F5F94"/>
    <w:rsid w:val="00402320"/>
    <w:rsid w:val="0041007F"/>
    <w:rsid w:val="00411BD9"/>
    <w:rsid w:val="00411C0E"/>
    <w:rsid w:val="00412D01"/>
    <w:rsid w:val="00414CF5"/>
    <w:rsid w:val="00416BE7"/>
    <w:rsid w:val="00422BB4"/>
    <w:rsid w:val="00425214"/>
    <w:rsid w:val="0042527C"/>
    <w:rsid w:val="00437808"/>
    <w:rsid w:val="0044089F"/>
    <w:rsid w:val="00447015"/>
    <w:rsid w:val="004549EA"/>
    <w:rsid w:val="00460D10"/>
    <w:rsid w:val="00463C5E"/>
    <w:rsid w:val="004666C3"/>
    <w:rsid w:val="00470CFC"/>
    <w:rsid w:val="00474048"/>
    <w:rsid w:val="00477431"/>
    <w:rsid w:val="00481616"/>
    <w:rsid w:val="004846CE"/>
    <w:rsid w:val="004931E5"/>
    <w:rsid w:val="00495C8E"/>
    <w:rsid w:val="004963E2"/>
    <w:rsid w:val="004A1C8C"/>
    <w:rsid w:val="004B58E4"/>
    <w:rsid w:val="004C73F6"/>
    <w:rsid w:val="004D0636"/>
    <w:rsid w:val="004D1EF8"/>
    <w:rsid w:val="004D5BEF"/>
    <w:rsid w:val="004E1B6E"/>
    <w:rsid w:val="004E229D"/>
    <w:rsid w:val="004E2FD4"/>
    <w:rsid w:val="004E3D24"/>
    <w:rsid w:val="004E755D"/>
    <w:rsid w:val="004F54E8"/>
    <w:rsid w:val="005014E3"/>
    <w:rsid w:val="00501667"/>
    <w:rsid w:val="005020A4"/>
    <w:rsid w:val="00506E11"/>
    <w:rsid w:val="005105C2"/>
    <w:rsid w:val="0051202E"/>
    <w:rsid w:val="005142C1"/>
    <w:rsid w:val="00515E55"/>
    <w:rsid w:val="005216E1"/>
    <w:rsid w:val="00523E65"/>
    <w:rsid w:val="00526FBE"/>
    <w:rsid w:val="00530D31"/>
    <w:rsid w:val="005342BD"/>
    <w:rsid w:val="00543852"/>
    <w:rsid w:val="00547356"/>
    <w:rsid w:val="00552C9F"/>
    <w:rsid w:val="00571660"/>
    <w:rsid w:val="00571AFC"/>
    <w:rsid w:val="0057723E"/>
    <w:rsid w:val="00585484"/>
    <w:rsid w:val="005862A4"/>
    <w:rsid w:val="005902BE"/>
    <w:rsid w:val="00590962"/>
    <w:rsid w:val="00590E05"/>
    <w:rsid w:val="00592C85"/>
    <w:rsid w:val="005A2755"/>
    <w:rsid w:val="005A49F8"/>
    <w:rsid w:val="005A50C5"/>
    <w:rsid w:val="005A5324"/>
    <w:rsid w:val="005A5476"/>
    <w:rsid w:val="005B6EF0"/>
    <w:rsid w:val="005C4029"/>
    <w:rsid w:val="005D289B"/>
    <w:rsid w:val="005D2C9A"/>
    <w:rsid w:val="005D32EF"/>
    <w:rsid w:val="005D3355"/>
    <w:rsid w:val="005D50C3"/>
    <w:rsid w:val="005E02D1"/>
    <w:rsid w:val="005E0440"/>
    <w:rsid w:val="005E05EC"/>
    <w:rsid w:val="005E2F52"/>
    <w:rsid w:val="005F549F"/>
    <w:rsid w:val="006025E5"/>
    <w:rsid w:val="00604ED3"/>
    <w:rsid w:val="00614038"/>
    <w:rsid w:val="0061549A"/>
    <w:rsid w:val="00622DC7"/>
    <w:rsid w:val="006242EE"/>
    <w:rsid w:val="00627426"/>
    <w:rsid w:val="0063301B"/>
    <w:rsid w:val="006331F4"/>
    <w:rsid w:val="00633A80"/>
    <w:rsid w:val="006343BD"/>
    <w:rsid w:val="00635FDE"/>
    <w:rsid w:val="0064101C"/>
    <w:rsid w:val="00641A28"/>
    <w:rsid w:val="00644B22"/>
    <w:rsid w:val="00645D43"/>
    <w:rsid w:val="006517E9"/>
    <w:rsid w:val="00654F1B"/>
    <w:rsid w:val="00660E83"/>
    <w:rsid w:val="0066719E"/>
    <w:rsid w:val="0067076B"/>
    <w:rsid w:val="00670DA7"/>
    <w:rsid w:val="00672E57"/>
    <w:rsid w:val="00673D7E"/>
    <w:rsid w:val="00683D8B"/>
    <w:rsid w:val="00684175"/>
    <w:rsid w:val="00697D5D"/>
    <w:rsid w:val="006A0F08"/>
    <w:rsid w:val="006A5BD9"/>
    <w:rsid w:val="006B106E"/>
    <w:rsid w:val="006B2576"/>
    <w:rsid w:val="006B2BDB"/>
    <w:rsid w:val="006B3B74"/>
    <w:rsid w:val="006E052C"/>
    <w:rsid w:val="006E41DB"/>
    <w:rsid w:val="006F7540"/>
    <w:rsid w:val="007026C9"/>
    <w:rsid w:val="00702F4F"/>
    <w:rsid w:val="00706188"/>
    <w:rsid w:val="0071272F"/>
    <w:rsid w:val="00712B71"/>
    <w:rsid w:val="00713DD4"/>
    <w:rsid w:val="0072275B"/>
    <w:rsid w:val="007331D1"/>
    <w:rsid w:val="007341A4"/>
    <w:rsid w:val="007446BF"/>
    <w:rsid w:val="00746C48"/>
    <w:rsid w:val="00751545"/>
    <w:rsid w:val="00753924"/>
    <w:rsid w:val="00754ABC"/>
    <w:rsid w:val="00756E39"/>
    <w:rsid w:val="007625E5"/>
    <w:rsid w:val="00763652"/>
    <w:rsid w:val="0076452B"/>
    <w:rsid w:val="00765ABC"/>
    <w:rsid w:val="0076685D"/>
    <w:rsid w:val="00773CBE"/>
    <w:rsid w:val="00776027"/>
    <w:rsid w:val="00776BBE"/>
    <w:rsid w:val="00780A9E"/>
    <w:rsid w:val="00797384"/>
    <w:rsid w:val="007A2A1B"/>
    <w:rsid w:val="007A34BC"/>
    <w:rsid w:val="007A5EFB"/>
    <w:rsid w:val="007B09D0"/>
    <w:rsid w:val="007B1FA3"/>
    <w:rsid w:val="007B257B"/>
    <w:rsid w:val="007B26A4"/>
    <w:rsid w:val="007B2A5B"/>
    <w:rsid w:val="007B40C3"/>
    <w:rsid w:val="007B575E"/>
    <w:rsid w:val="007B704D"/>
    <w:rsid w:val="007C1BC1"/>
    <w:rsid w:val="007C361A"/>
    <w:rsid w:val="007C534F"/>
    <w:rsid w:val="007C68DD"/>
    <w:rsid w:val="007C6B2A"/>
    <w:rsid w:val="007D4B6F"/>
    <w:rsid w:val="007D52ED"/>
    <w:rsid w:val="007D6604"/>
    <w:rsid w:val="007E30BD"/>
    <w:rsid w:val="007E6E5B"/>
    <w:rsid w:val="007E739B"/>
    <w:rsid w:val="007F3C88"/>
    <w:rsid w:val="007F4166"/>
    <w:rsid w:val="007F6A37"/>
    <w:rsid w:val="008011BA"/>
    <w:rsid w:val="008066F3"/>
    <w:rsid w:val="00806F2A"/>
    <w:rsid w:val="00823BE6"/>
    <w:rsid w:val="00824A93"/>
    <w:rsid w:val="0083515A"/>
    <w:rsid w:val="00840BBB"/>
    <w:rsid w:val="00841870"/>
    <w:rsid w:val="00842F5C"/>
    <w:rsid w:val="0084551B"/>
    <w:rsid w:val="008508F7"/>
    <w:rsid w:val="008541B9"/>
    <w:rsid w:val="008543E0"/>
    <w:rsid w:val="00863E21"/>
    <w:rsid w:val="00865347"/>
    <w:rsid w:val="00870B5B"/>
    <w:rsid w:val="008733C9"/>
    <w:rsid w:val="008843AC"/>
    <w:rsid w:val="0088640A"/>
    <w:rsid w:val="00886DFC"/>
    <w:rsid w:val="0088738C"/>
    <w:rsid w:val="00891234"/>
    <w:rsid w:val="00891FF2"/>
    <w:rsid w:val="008924BB"/>
    <w:rsid w:val="008959A0"/>
    <w:rsid w:val="008A0CCA"/>
    <w:rsid w:val="008A186C"/>
    <w:rsid w:val="008A5C88"/>
    <w:rsid w:val="008A7481"/>
    <w:rsid w:val="008B4B97"/>
    <w:rsid w:val="008B55A2"/>
    <w:rsid w:val="008C054E"/>
    <w:rsid w:val="008C552C"/>
    <w:rsid w:val="008C5B9A"/>
    <w:rsid w:val="008D2F15"/>
    <w:rsid w:val="008D591E"/>
    <w:rsid w:val="008E42C7"/>
    <w:rsid w:val="008E5F54"/>
    <w:rsid w:val="008E6763"/>
    <w:rsid w:val="008F3308"/>
    <w:rsid w:val="008F3AD1"/>
    <w:rsid w:val="008F3B0A"/>
    <w:rsid w:val="00900CF2"/>
    <w:rsid w:val="00901521"/>
    <w:rsid w:val="00901FB5"/>
    <w:rsid w:val="0090383B"/>
    <w:rsid w:val="00907CD7"/>
    <w:rsid w:val="009156E8"/>
    <w:rsid w:val="00916E73"/>
    <w:rsid w:val="00921BF1"/>
    <w:rsid w:val="0092442F"/>
    <w:rsid w:val="00925745"/>
    <w:rsid w:val="00925F28"/>
    <w:rsid w:val="00925F5D"/>
    <w:rsid w:val="00931C9D"/>
    <w:rsid w:val="00935122"/>
    <w:rsid w:val="0093534D"/>
    <w:rsid w:val="00936B55"/>
    <w:rsid w:val="00937DF6"/>
    <w:rsid w:val="009425FC"/>
    <w:rsid w:val="0094327F"/>
    <w:rsid w:val="00947650"/>
    <w:rsid w:val="00951BF6"/>
    <w:rsid w:val="0095394F"/>
    <w:rsid w:val="00955B77"/>
    <w:rsid w:val="00963A50"/>
    <w:rsid w:val="00965FFE"/>
    <w:rsid w:val="009670EE"/>
    <w:rsid w:val="0097187E"/>
    <w:rsid w:val="00974B36"/>
    <w:rsid w:val="009770E8"/>
    <w:rsid w:val="00980F09"/>
    <w:rsid w:val="00984D10"/>
    <w:rsid w:val="00985C4C"/>
    <w:rsid w:val="009944FE"/>
    <w:rsid w:val="00996397"/>
    <w:rsid w:val="00996C88"/>
    <w:rsid w:val="0099711D"/>
    <w:rsid w:val="009975AF"/>
    <w:rsid w:val="009A5FC6"/>
    <w:rsid w:val="009B1EAA"/>
    <w:rsid w:val="009B29C3"/>
    <w:rsid w:val="009C2863"/>
    <w:rsid w:val="009C32D3"/>
    <w:rsid w:val="009C7228"/>
    <w:rsid w:val="009D17AE"/>
    <w:rsid w:val="009D2E82"/>
    <w:rsid w:val="009D382C"/>
    <w:rsid w:val="009D72DB"/>
    <w:rsid w:val="009E3BD7"/>
    <w:rsid w:val="009F1550"/>
    <w:rsid w:val="009F553F"/>
    <w:rsid w:val="009F5BAE"/>
    <w:rsid w:val="00A029F2"/>
    <w:rsid w:val="00A03A0E"/>
    <w:rsid w:val="00A12369"/>
    <w:rsid w:val="00A17B4D"/>
    <w:rsid w:val="00A22492"/>
    <w:rsid w:val="00A30DA6"/>
    <w:rsid w:val="00A32DCE"/>
    <w:rsid w:val="00A33A7D"/>
    <w:rsid w:val="00A4054A"/>
    <w:rsid w:val="00A45601"/>
    <w:rsid w:val="00A47BE7"/>
    <w:rsid w:val="00A50ABF"/>
    <w:rsid w:val="00A54C7C"/>
    <w:rsid w:val="00A57008"/>
    <w:rsid w:val="00A600CB"/>
    <w:rsid w:val="00A608B8"/>
    <w:rsid w:val="00A6300C"/>
    <w:rsid w:val="00A63213"/>
    <w:rsid w:val="00A74301"/>
    <w:rsid w:val="00A762D2"/>
    <w:rsid w:val="00A80FB9"/>
    <w:rsid w:val="00A82499"/>
    <w:rsid w:val="00A8593A"/>
    <w:rsid w:val="00A90D5D"/>
    <w:rsid w:val="00A930C5"/>
    <w:rsid w:val="00A94F5D"/>
    <w:rsid w:val="00A952F0"/>
    <w:rsid w:val="00AA346F"/>
    <w:rsid w:val="00AA3927"/>
    <w:rsid w:val="00AA58A7"/>
    <w:rsid w:val="00AA7874"/>
    <w:rsid w:val="00AB3F74"/>
    <w:rsid w:val="00AD0FA1"/>
    <w:rsid w:val="00AE410B"/>
    <w:rsid w:val="00AE4516"/>
    <w:rsid w:val="00AF1AA4"/>
    <w:rsid w:val="00AF2BB3"/>
    <w:rsid w:val="00AF4180"/>
    <w:rsid w:val="00AF6666"/>
    <w:rsid w:val="00B009E4"/>
    <w:rsid w:val="00B00DC9"/>
    <w:rsid w:val="00B02B1D"/>
    <w:rsid w:val="00B079C4"/>
    <w:rsid w:val="00B17796"/>
    <w:rsid w:val="00B24F9F"/>
    <w:rsid w:val="00B26DB0"/>
    <w:rsid w:val="00B27D8B"/>
    <w:rsid w:val="00B37F7C"/>
    <w:rsid w:val="00B40944"/>
    <w:rsid w:val="00B507D6"/>
    <w:rsid w:val="00B5080B"/>
    <w:rsid w:val="00B54103"/>
    <w:rsid w:val="00B57FC4"/>
    <w:rsid w:val="00B633B7"/>
    <w:rsid w:val="00B633E4"/>
    <w:rsid w:val="00B63EE5"/>
    <w:rsid w:val="00B64265"/>
    <w:rsid w:val="00B64AC6"/>
    <w:rsid w:val="00B700E0"/>
    <w:rsid w:val="00B73DAF"/>
    <w:rsid w:val="00B764B3"/>
    <w:rsid w:val="00B835FA"/>
    <w:rsid w:val="00B85C40"/>
    <w:rsid w:val="00B91E46"/>
    <w:rsid w:val="00BA0491"/>
    <w:rsid w:val="00BA33AC"/>
    <w:rsid w:val="00BA7C21"/>
    <w:rsid w:val="00BB2171"/>
    <w:rsid w:val="00BB6B1F"/>
    <w:rsid w:val="00BB7CDF"/>
    <w:rsid w:val="00BC0982"/>
    <w:rsid w:val="00BC619A"/>
    <w:rsid w:val="00BC69FD"/>
    <w:rsid w:val="00BD056A"/>
    <w:rsid w:val="00BD1811"/>
    <w:rsid w:val="00BD4965"/>
    <w:rsid w:val="00BD6A50"/>
    <w:rsid w:val="00BD6A57"/>
    <w:rsid w:val="00BE5DE5"/>
    <w:rsid w:val="00BE6694"/>
    <w:rsid w:val="00BE690A"/>
    <w:rsid w:val="00BE7EF0"/>
    <w:rsid w:val="00BF2A56"/>
    <w:rsid w:val="00BF2C40"/>
    <w:rsid w:val="00BF6514"/>
    <w:rsid w:val="00C02EE0"/>
    <w:rsid w:val="00C0484F"/>
    <w:rsid w:val="00C07FF1"/>
    <w:rsid w:val="00C15E21"/>
    <w:rsid w:val="00C16561"/>
    <w:rsid w:val="00C17050"/>
    <w:rsid w:val="00C25DE4"/>
    <w:rsid w:val="00C308CC"/>
    <w:rsid w:val="00C3169B"/>
    <w:rsid w:val="00C31FF1"/>
    <w:rsid w:val="00C32D5B"/>
    <w:rsid w:val="00C43DD8"/>
    <w:rsid w:val="00C510AB"/>
    <w:rsid w:val="00C51650"/>
    <w:rsid w:val="00C51BED"/>
    <w:rsid w:val="00C52383"/>
    <w:rsid w:val="00C57E81"/>
    <w:rsid w:val="00C64ABC"/>
    <w:rsid w:val="00C676A7"/>
    <w:rsid w:val="00C67B0C"/>
    <w:rsid w:val="00C93480"/>
    <w:rsid w:val="00C96493"/>
    <w:rsid w:val="00CA0161"/>
    <w:rsid w:val="00CA180A"/>
    <w:rsid w:val="00CA19B7"/>
    <w:rsid w:val="00CA1F57"/>
    <w:rsid w:val="00CA6646"/>
    <w:rsid w:val="00CA6921"/>
    <w:rsid w:val="00CA77B9"/>
    <w:rsid w:val="00CB0A6A"/>
    <w:rsid w:val="00CB3409"/>
    <w:rsid w:val="00CB4495"/>
    <w:rsid w:val="00CB4BCB"/>
    <w:rsid w:val="00CC1F3C"/>
    <w:rsid w:val="00CC60A5"/>
    <w:rsid w:val="00CD08CD"/>
    <w:rsid w:val="00CE1164"/>
    <w:rsid w:val="00CE1555"/>
    <w:rsid w:val="00CE3EA2"/>
    <w:rsid w:val="00CF0DF6"/>
    <w:rsid w:val="00CF22E0"/>
    <w:rsid w:val="00CF37DA"/>
    <w:rsid w:val="00CF6C39"/>
    <w:rsid w:val="00D02687"/>
    <w:rsid w:val="00D118AA"/>
    <w:rsid w:val="00D11A07"/>
    <w:rsid w:val="00D11E73"/>
    <w:rsid w:val="00D12091"/>
    <w:rsid w:val="00D133A8"/>
    <w:rsid w:val="00D15B39"/>
    <w:rsid w:val="00D1640D"/>
    <w:rsid w:val="00D20EBF"/>
    <w:rsid w:val="00D23C49"/>
    <w:rsid w:val="00D240C2"/>
    <w:rsid w:val="00D2516D"/>
    <w:rsid w:val="00D418F9"/>
    <w:rsid w:val="00D4315A"/>
    <w:rsid w:val="00D465A6"/>
    <w:rsid w:val="00D469A6"/>
    <w:rsid w:val="00D46BA7"/>
    <w:rsid w:val="00D46DE8"/>
    <w:rsid w:val="00D5732B"/>
    <w:rsid w:val="00D57612"/>
    <w:rsid w:val="00D57CAA"/>
    <w:rsid w:val="00D61579"/>
    <w:rsid w:val="00D65B77"/>
    <w:rsid w:val="00D86613"/>
    <w:rsid w:val="00D94D6F"/>
    <w:rsid w:val="00DA6B4B"/>
    <w:rsid w:val="00DB1249"/>
    <w:rsid w:val="00DB49C5"/>
    <w:rsid w:val="00DB4E6E"/>
    <w:rsid w:val="00DB56B0"/>
    <w:rsid w:val="00DB6EA5"/>
    <w:rsid w:val="00DC0831"/>
    <w:rsid w:val="00DC27DA"/>
    <w:rsid w:val="00DD6932"/>
    <w:rsid w:val="00E0105A"/>
    <w:rsid w:val="00E039EA"/>
    <w:rsid w:val="00E05992"/>
    <w:rsid w:val="00E1046A"/>
    <w:rsid w:val="00E112B2"/>
    <w:rsid w:val="00E1151F"/>
    <w:rsid w:val="00E1445F"/>
    <w:rsid w:val="00E1484D"/>
    <w:rsid w:val="00E17E53"/>
    <w:rsid w:val="00E27411"/>
    <w:rsid w:val="00E301C5"/>
    <w:rsid w:val="00E35640"/>
    <w:rsid w:val="00E36C41"/>
    <w:rsid w:val="00E3706D"/>
    <w:rsid w:val="00E51B59"/>
    <w:rsid w:val="00E53670"/>
    <w:rsid w:val="00E62154"/>
    <w:rsid w:val="00E62407"/>
    <w:rsid w:val="00E63F05"/>
    <w:rsid w:val="00E651DE"/>
    <w:rsid w:val="00E65359"/>
    <w:rsid w:val="00E704E3"/>
    <w:rsid w:val="00E77B82"/>
    <w:rsid w:val="00E84B32"/>
    <w:rsid w:val="00E94431"/>
    <w:rsid w:val="00E96148"/>
    <w:rsid w:val="00EA3FEB"/>
    <w:rsid w:val="00EB25D1"/>
    <w:rsid w:val="00EB2B67"/>
    <w:rsid w:val="00EB69E6"/>
    <w:rsid w:val="00EB6C55"/>
    <w:rsid w:val="00EC7C8A"/>
    <w:rsid w:val="00ED1F2D"/>
    <w:rsid w:val="00ED7587"/>
    <w:rsid w:val="00EE2DA9"/>
    <w:rsid w:val="00EE3116"/>
    <w:rsid w:val="00EE33AC"/>
    <w:rsid w:val="00EE4DAB"/>
    <w:rsid w:val="00EF3FEA"/>
    <w:rsid w:val="00EF7B1A"/>
    <w:rsid w:val="00F01620"/>
    <w:rsid w:val="00F07940"/>
    <w:rsid w:val="00F12DCD"/>
    <w:rsid w:val="00F17A6C"/>
    <w:rsid w:val="00F21A0C"/>
    <w:rsid w:val="00F276DE"/>
    <w:rsid w:val="00F3131C"/>
    <w:rsid w:val="00F33C99"/>
    <w:rsid w:val="00F37EAA"/>
    <w:rsid w:val="00F440C0"/>
    <w:rsid w:val="00F45CB2"/>
    <w:rsid w:val="00F5178E"/>
    <w:rsid w:val="00F518C0"/>
    <w:rsid w:val="00F57128"/>
    <w:rsid w:val="00F57C1D"/>
    <w:rsid w:val="00F62AB8"/>
    <w:rsid w:val="00F62C05"/>
    <w:rsid w:val="00F65AB7"/>
    <w:rsid w:val="00F65D40"/>
    <w:rsid w:val="00F728E6"/>
    <w:rsid w:val="00F72DF2"/>
    <w:rsid w:val="00F732C6"/>
    <w:rsid w:val="00F736C1"/>
    <w:rsid w:val="00F7471D"/>
    <w:rsid w:val="00F81474"/>
    <w:rsid w:val="00F83F4E"/>
    <w:rsid w:val="00F84247"/>
    <w:rsid w:val="00F85211"/>
    <w:rsid w:val="00F97C84"/>
    <w:rsid w:val="00FA610D"/>
    <w:rsid w:val="00FC1419"/>
    <w:rsid w:val="00FC1C03"/>
    <w:rsid w:val="00FC50DA"/>
    <w:rsid w:val="00FD38DD"/>
    <w:rsid w:val="00FD5ADA"/>
    <w:rsid w:val="00FD6B4E"/>
    <w:rsid w:val="00FD7FEA"/>
    <w:rsid w:val="00FE2184"/>
    <w:rsid w:val="00FE262A"/>
    <w:rsid w:val="00FF087C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5B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ssue">
    <w:name w:val="textissue"/>
    <w:basedOn w:val="Normal"/>
    <w:next w:val="Normal"/>
    <w:qFormat/>
    <w:rsid w:val="006025E5"/>
    <w:pPr>
      <w:shd w:val="clear" w:color="auto" w:fill="D9D9D9" w:themeFill="background1" w:themeFillShade="D9"/>
      <w:ind w:left="2160"/>
      <w:jc w:val="right"/>
    </w:pPr>
    <w:rPr>
      <w:i/>
    </w:rPr>
  </w:style>
  <w:style w:type="paragraph" w:customStyle="1" w:styleId="redissue">
    <w:name w:val="redissue"/>
    <w:basedOn w:val="textissue"/>
    <w:next w:val="textissue"/>
    <w:qFormat/>
    <w:rsid w:val="006025E5"/>
    <w:pPr>
      <w:shd w:val="clear" w:color="auto" w:fill="E5B8B7" w:themeFill="accent2" w:themeFillTint="66"/>
      <w:outlineLvl w:val="6"/>
    </w:pPr>
    <w:rPr>
      <w:color w:val="C00000"/>
    </w:rPr>
  </w:style>
  <w:style w:type="paragraph" w:customStyle="1" w:styleId="amberissue">
    <w:name w:val="amberissue"/>
    <w:basedOn w:val="redissue"/>
    <w:next w:val="textissue"/>
    <w:qFormat/>
    <w:rsid w:val="006025E5"/>
    <w:pPr>
      <w:shd w:val="clear" w:color="auto" w:fill="FDE9D9" w:themeFill="accent6" w:themeFillTint="33"/>
    </w:pPr>
    <w:rPr>
      <w:color w:val="FFC000"/>
    </w:rPr>
  </w:style>
  <w:style w:type="paragraph" w:customStyle="1" w:styleId="greenissue">
    <w:name w:val="greenissue"/>
    <w:basedOn w:val="redissue"/>
    <w:next w:val="textissue"/>
    <w:qFormat/>
    <w:rsid w:val="00412D01"/>
    <w:pPr>
      <w:shd w:val="clear" w:color="auto" w:fill="D6E3BC" w:themeFill="accent3" w:themeFillTint="66"/>
    </w:pPr>
    <w:rPr>
      <w:color w:val="4F6228" w:themeColor="accent3" w:themeShade="80"/>
    </w:rPr>
  </w:style>
  <w:style w:type="paragraph" w:styleId="Header">
    <w:name w:val="header"/>
    <w:basedOn w:val="Normal"/>
    <w:link w:val="Head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10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103"/>
    <w:rPr>
      <w:sz w:val="20"/>
    </w:rPr>
  </w:style>
  <w:style w:type="table" w:styleId="TableGrid">
    <w:name w:val="Table Grid"/>
    <w:basedOn w:val="TableNormal"/>
    <w:uiPriority w:val="59"/>
    <w:rsid w:val="00B54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E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6DE"/>
    <w:rPr>
      <w:rFonts w:ascii="Calibri" w:eastAsia="Times New Roman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6DE"/>
    <w:rPr>
      <w:rFonts w:ascii="Calibri" w:eastAsia="Times New Roman" w:hAnsi="Calibri" w:cs="Times New Roman"/>
      <w:szCs w:val="21"/>
    </w:rPr>
  </w:style>
  <w:style w:type="paragraph" w:styleId="NoSpacing">
    <w:name w:val="No Spacing"/>
    <w:link w:val="NoSpacingChar"/>
    <w:uiPriority w:val="1"/>
    <w:qFormat/>
    <w:rsid w:val="00416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6BE7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5B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ssue">
    <w:name w:val="textissue"/>
    <w:basedOn w:val="Normal"/>
    <w:next w:val="Normal"/>
    <w:qFormat/>
    <w:rsid w:val="006025E5"/>
    <w:pPr>
      <w:shd w:val="clear" w:color="auto" w:fill="D9D9D9" w:themeFill="background1" w:themeFillShade="D9"/>
      <w:ind w:left="2160"/>
      <w:jc w:val="right"/>
    </w:pPr>
    <w:rPr>
      <w:i/>
    </w:rPr>
  </w:style>
  <w:style w:type="paragraph" w:customStyle="1" w:styleId="redissue">
    <w:name w:val="redissue"/>
    <w:basedOn w:val="textissue"/>
    <w:next w:val="textissue"/>
    <w:qFormat/>
    <w:rsid w:val="006025E5"/>
    <w:pPr>
      <w:shd w:val="clear" w:color="auto" w:fill="E5B8B7" w:themeFill="accent2" w:themeFillTint="66"/>
      <w:outlineLvl w:val="6"/>
    </w:pPr>
    <w:rPr>
      <w:color w:val="C00000"/>
    </w:rPr>
  </w:style>
  <w:style w:type="paragraph" w:customStyle="1" w:styleId="amberissue">
    <w:name w:val="amberissue"/>
    <w:basedOn w:val="redissue"/>
    <w:next w:val="textissue"/>
    <w:qFormat/>
    <w:rsid w:val="006025E5"/>
    <w:pPr>
      <w:shd w:val="clear" w:color="auto" w:fill="FDE9D9" w:themeFill="accent6" w:themeFillTint="33"/>
    </w:pPr>
    <w:rPr>
      <w:color w:val="FFC000"/>
    </w:rPr>
  </w:style>
  <w:style w:type="paragraph" w:customStyle="1" w:styleId="greenissue">
    <w:name w:val="greenissue"/>
    <w:basedOn w:val="redissue"/>
    <w:next w:val="textissue"/>
    <w:qFormat/>
    <w:rsid w:val="00412D01"/>
    <w:pPr>
      <w:shd w:val="clear" w:color="auto" w:fill="D6E3BC" w:themeFill="accent3" w:themeFillTint="66"/>
    </w:pPr>
    <w:rPr>
      <w:color w:val="4F6228" w:themeColor="accent3" w:themeShade="80"/>
    </w:rPr>
  </w:style>
  <w:style w:type="paragraph" w:styleId="Header">
    <w:name w:val="header"/>
    <w:basedOn w:val="Normal"/>
    <w:link w:val="Head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10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103"/>
    <w:rPr>
      <w:sz w:val="20"/>
    </w:rPr>
  </w:style>
  <w:style w:type="table" w:styleId="TableGrid">
    <w:name w:val="Table Grid"/>
    <w:basedOn w:val="TableNormal"/>
    <w:uiPriority w:val="59"/>
    <w:rsid w:val="00B54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E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6DE"/>
    <w:rPr>
      <w:rFonts w:ascii="Calibri" w:eastAsia="Times New Roman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6DE"/>
    <w:rPr>
      <w:rFonts w:ascii="Calibri" w:eastAsia="Times New Roman" w:hAnsi="Calibri" w:cs="Times New Roman"/>
      <w:szCs w:val="21"/>
    </w:rPr>
  </w:style>
  <w:style w:type="paragraph" w:styleId="NoSpacing">
    <w:name w:val="No Spacing"/>
    <w:link w:val="NoSpacingChar"/>
    <w:uiPriority w:val="1"/>
    <w:qFormat/>
    <w:rsid w:val="00416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6BE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8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7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16887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16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650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16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736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2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3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1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53027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3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45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39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842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40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736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84064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08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45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77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72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400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70037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80074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40073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0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7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9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8800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0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03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33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108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45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44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8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99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2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8608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75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86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93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303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42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43399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rutn\Desktop\SOP's\support%20S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B5175-F574-43FE-98DA-799550AF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support SOP</Template>
  <TotalTime>8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packed carton from shipped load</dc:title>
  <dc:creator>Prakruthi, Nithinyadav</dc:creator>
  <cp:lastModifiedBy>Sindhooja Seshadri</cp:lastModifiedBy>
  <cp:revision>9</cp:revision>
  <dcterms:created xsi:type="dcterms:W3CDTF">2015-04-13T10:44:00Z</dcterms:created>
  <dcterms:modified xsi:type="dcterms:W3CDTF">2015-09-13T15:27:00Z</dcterms:modified>
</cp:coreProperties>
</file>