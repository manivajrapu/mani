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sz w:val="20"/>
          <w:lang w:eastAsia="en-US"/>
        </w:rPr>
        <w:id w:val="-2130856293"/>
        <w:docPartObj>
          <w:docPartGallery w:val="Cover Pages"/>
          <w:docPartUnique/>
        </w:docPartObj>
      </w:sdtPr>
      <w:sdtEndPr>
        <w:rPr>
          <w:rFonts w:ascii="Times New Roman" w:eastAsiaTheme="minorHAnsi" w:hAnsi="Times New Roman" w:cs="Times New Roman"/>
          <w:caps w:val="0"/>
          <w:sz w:val="24"/>
          <w:szCs w:val="24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7992"/>
          </w:tblGrid>
          <w:tr w:rsidR="008868D0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sz w:val="20"/>
                  <w:lang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8868D0" w:rsidRDefault="008868D0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IGATE</w:t>
                    </w:r>
                  </w:p>
                </w:tc>
              </w:sdtContent>
            </w:sdt>
          </w:tr>
          <w:tr w:rsidR="008868D0">
            <w:trPr>
              <w:trHeight w:val="1440"/>
              <w:jc w:val="center"/>
            </w:trPr>
            <w:sdt>
              <w:sdtPr>
                <w:rPr>
                  <w:rFonts w:asciiTheme="majorHAnsi" w:hAnsiTheme="majorHAnsi" w:cs="Times New Roman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8868D0" w:rsidRDefault="008868D0" w:rsidP="008460C3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8868D0">
                      <w:rPr>
                        <w:rFonts w:asciiTheme="majorHAnsi" w:hAnsiTheme="majorHAnsi" w:cs="Times New Roman"/>
                        <w:sz w:val="80"/>
                        <w:szCs w:val="80"/>
                      </w:rPr>
                      <w:t>Resolution for</w:t>
                    </w:r>
                    <w:r w:rsidR="008460C3">
                      <w:rPr>
                        <w:rFonts w:asciiTheme="majorHAnsi" w:hAnsiTheme="majorHAnsi" w:cs="Times New Roman"/>
                        <w:sz w:val="80"/>
                        <w:szCs w:val="80"/>
                      </w:rPr>
                      <w:t xml:space="preserve"> Cartons with No Route in WMOS</w:t>
                    </w:r>
                    <w:r w:rsidRPr="008868D0">
                      <w:rPr>
                        <w:rFonts w:asciiTheme="majorHAnsi" w:hAnsiTheme="majorHAnsi" w:cs="Times New Roman"/>
                        <w:sz w:val="80"/>
                        <w:szCs w:val="80"/>
                      </w:rPr>
                      <w:t>.</w:t>
                    </w:r>
                  </w:p>
                </w:tc>
              </w:sdtContent>
            </w:sdt>
          </w:tr>
          <w:tr w:rsidR="008868D0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8868D0" w:rsidRDefault="008868D0" w:rsidP="008868D0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</w:p>
            </w:tc>
          </w:tr>
          <w:tr w:rsidR="008868D0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8868D0" w:rsidRDefault="008868D0">
                <w:pPr>
                  <w:pStyle w:val="NoSpacing"/>
                  <w:jc w:val="center"/>
                </w:pPr>
              </w:p>
            </w:tc>
          </w:tr>
          <w:tr w:rsidR="008868D0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8868D0" w:rsidRDefault="008868D0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  <w:tbl>
                <w:tblPr>
                  <w:tblStyle w:val="TableGrid"/>
                  <w:tblpPr w:leftFromText="1152" w:rightFromText="1152" w:vertAnchor="text" w:horzAnchor="margin" w:tblpY="844"/>
                  <w:tblOverlap w:val="never"/>
                  <w:tblW w:w="0" w:type="auto"/>
                  <w:tblCellMar>
                    <w:left w:w="72" w:type="dxa"/>
                    <w:right w:w="72" w:type="dxa"/>
                  </w:tblCellMar>
                  <w:tblLook w:val="04A0" w:firstRow="1" w:lastRow="0" w:firstColumn="1" w:lastColumn="0" w:noHBand="0" w:noVBand="1"/>
                </w:tblPr>
                <w:tblGrid>
                  <w:gridCol w:w="2601"/>
                  <w:gridCol w:w="2592"/>
                  <w:gridCol w:w="2573"/>
                </w:tblGrid>
                <w:tr w:rsidR="008868D0" w:rsidRPr="00E2433F" w:rsidTr="00474434">
                  <w:tc>
                    <w:tcPr>
                      <w:tcW w:w="2601" w:type="dxa"/>
                      <w:vAlign w:val="center"/>
                    </w:tcPr>
                    <w:p w:rsidR="008868D0" w:rsidRPr="00E2433F" w:rsidRDefault="008868D0" w:rsidP="008868D0">
                      <w:pPr>
                        <w:spacing w:after="200" w:line="276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</w:pPr>
                      <w:r w:rsidRPr="00E2433F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>Document Update</w:t>
                      </w:r>
                    </w:p>
                  </w:tc>
                  <w:tc>
                    <w:tcPr>
                      <w:tcW w:w="2592" w:type="dxa"/>
                      <w:vAlign w:val="center"/>
                    </w:tcPr>
                    <w:p w:rsidR="008868D0" w:rsidRPr="00E2433F" w:rsidRDefault="008868D0" w:rsidP="008868D0">
                      <w:pPr>
                        <w:spacing w:after="200" w:line="276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</w:pPr>
                      <w:r w:rsidRPr="00E2433F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>Updated By</w:t>
                      </w:r>
                    </w:p>
                  </w:tc>
                  <w:tc>
                    <w:tcPr>
                      <w:tcW w:w="2573" w:type="dxa"/>
                      <w:vAlign w:val="center"/>
                    </w:tcPr>
                    <w:p w:rsidR="008868D0" w:rsidRPr="00E2433F" w:rsidRDefault="008868D0" w:rsidP="008868D0">
                      <w:pPr>
                        <w:spacing w:after="200" w:line="276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</w:pPr>
                      <w:r w:rsidRPr="00E2433F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>Date</w:t>
                      </w:r>
                    </w:p>
                  </w:tc>
                </w:tr>
                <w:tr w:rsidR="008868D0" w:rsidTr="00474434">
                  <w:trPr>
                    <w:trHeight w:val="335"/>
                  </w:trPr>
                  <w:tc>
                    <w:tcPr>
                      <w:tcW w:w="2601" w:type="dxa"/>
                      <w:vAlign w:val="bottom"/>
                    </w:tcPr>
                    <w:p w:rsidR="008868D0" w:rsidRDefault="008868D0" w:rsidP="008868D0">
                      <w:pPr>
                        <w:spacing w:after="200" w:line="276" w:lineRule="auto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Created By</w:t>
                      </w:r>
                    </w:p>
                  </w:tc>
                  <w:tc>
                    <w:tcPr>
                      <w:tcW w:w="2592" w:type="dxa"/>
                    </w:tcPr>
                    <w:p w:rsidR="008868D0" w:rsidRDefault="003D18B5" w:rsidP="007E5558">
                      <w:pPr>
                        <w:spacing w:after="200" w:line="276" w:lineRule="auto"/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Sindhooja Seshadri</w:t>
                      </w:r>
                    </w:p>
                  </w:tc>
                  <w:tc>
                    <w:tcPr>
                      <w:tcW w:w="2573" w:type="dxa"/>
                    </w:tcPr>
                    <w:p w:rsidR="008868D0" w:rsidRDefault="008460C3" w:rsidP="008868D0">
                      <w:pPr>
                        <w:spacing w:after="200" w:line="276" w:lineRule="auto"/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3/14</w:t>
                      </w:r>
                      <w:r w:rsidR="0049473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/2016</w:t>
                      </w:r>
                    </w:p>
                  </w:tc>
                </w:tr>
                <w:tr w:rsidR="008868D0" w:rsidTr="00474434">
                  <w:tc>
                    <w:tcPr>
                      <w:tcW w:w="2601" w:type="dxa"/>
                      <w:vAlign w:val="bottom"/>
                    </w:tcPr>
                    <w:p w:rsidR="008868D0" w:rsidRDefault="008868D0" w:rsidP="008868D0">
                      <w:pPr>
                        <w:spacing w:after="200" w:line="276" w:lineRule="auto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Reviewed By</w:t>
                      </w:r>
                    </w:p>
                  </w:tc>
                  <w:tc>
                    <w:tcPr>
                      <w:tcW w:w="2592" w:type="dxa"/>
                    </w:tcPr>
                    <w:p w:rsidR="008868D0" w:rsidRDefault="003D18B5" w:rsidP="007E5558">
                      <w:pPr>
                        <w:spacing w:after="200" w:line="276" w:lineRule="auto"/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Sabita Prasad</w:t>
                      </w:r>
                    </w:p>
                  </w:tc>
                  <w:tc>
                    <w:tcPr>
                      <w:tcW w:w="2573" w:type="dxa"/>
                    </w:tcPr>
                    <w:p w:rsidR="008868D0" w:rsidRDefault="005B4089" w:rsidP="0049473A">
                      <w:pPr>
                        <w:spacing w:after="200" w:line="276" w:lineRule="auto"/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3/29/201</w:t>
                      </w:r>
                      <w:r w:rsidR="0049473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6</w:t>
                      </w:r>
                    </w:p>
                  </w:tc>
                </w:tr>
                <w:tr w:rsidR="00475E43" w:rsidTr="00474434">
                  <w:tc>
                    <w:tcPr>
                      <w:tcW w:w="2601" w:type="dxa"/>
                      <w:vAlign w:val="bottom"/>
                    </w:tcPr>
                    <w:p w:rsidR="00475E43" w:rsidRDefault="00475E43" w:rsidP="00475E43">
                      <w:pPr>
                        <w:spacing w:after="200" w:line="276" w:lineRule="auto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Reviewed By</w:t>
                      </w:r>
                    </w:p>
                  </w:tc>
                  <w:tc>
                    <w:tcPr>
                      <w:tcW w:w="2592" w:type="dxa"/>
                    </w:tcPr>
                    <w:p w:rsidR="00475E43" w:rsidRDefault="00475E43" w:rsidP="00475E43">
                      <w:pPr>
                        <w:spacing w:after="200" w:line="276" w:lineRule="auto"/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Sabita Prasad</w:t>
                      </w:r>
                    </w:p>
                  </w:tc>
                  <w:tc>
                    <w:tcPr>
                      <w:tcW w:w="2573" w:type="dxa"/>
                    </w:tcPr>
                    <w:p w:rsidR="00475E43" w:rsidRDefault="0049473A" w:rsidP="00475E43">
                      <w:pPr>
                        <w:spacing w:after="200" w:line="276" w:lineRule="auto"/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6/06/2016</w:t>
                      </w:r>
                    </w:p>
                  </w:tc>
                </w:tr>
              </w:tbl>
              <w:p w:rsidR="008868D0" w:rsidRDefault="008868D0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  <w:bookmarkStart w:id="0" w:name="_GoBack"/>
            <w:bookmarkEnd w:id="0"/>
          </w:tr>
          <w:tr w:rsidR="008868D0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8868D0" w:rsidRDefault="008868D0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:rsidR="008868D0" w:rsidRDefault="008868D0"/>
        <w:p w:rsidR="008868D0" w:rsidRDefault="008868D0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7992"/>
          </w:tblGrid>
          <w:tr w:rsidR="008868D0">
            <w:tc>
              <w:tcPr>
                <w:tcW w:w="5000" w:type="pct"/>
              </w:tcPr>
              <w:p w:rsidR="008868D0" w:rsidRDefault="008868D0" w:rsidP="008868D0">
                <w:pPr>
                  <w:pStyle w:val="NoSpacing"/>
                </w:pPr>
              </w:p>
            </w:tc>
          </w:tr>
        </w:tbl>
        <w:p w:rsidR="008868D0" w:rsidRDefault="008868D0"/>
        <w:p w:rsidR="008868D0" w:rsidRDefault="008868D0">
          <w:pPr>
            <w:spacing w:after="200" w:line="276" w:lineRule="auto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br w:type="page"/>
          </w:r>
        </w:p>
      </w:sdtContent>
    </w:sdt>
    <w:p w:rsidR="007268E2" w:rsidRDefault="007268E2" w:rsidP="00B54103">
      <w:pPr>
        <w:rPr>
          <w:rFonts w:ascii="Times New Roman" w:hAnsi="Times New Roman" w:cs="Times New Roman"/>
          <w:b/>
          <w:sz w:val="24"/>
          <w:szCs w:val="24"/>
        </w:rPr>
      </w:pPr>
    </w:p>
    <w:p w:rsidR="00536D42" w:rsidRPr="00054A5F" w:rsidRDefault="00900CF2" w:rsidP="00B54103">
      <w:pPr>
        <w:rPr>
          <w:rFonts w:ascii="Times New Roman" w:hAnsi="Times New Roman" w:cs="Times New Roman"/>
          <w:sz w:val="24"/>
          <w:szCs w:val="24"/>
        </w:rPr>
      </w:pPr>
      <w:r w:rsidRPr="00054A5F">
        <w:rPr>
          <w:rFonts w:ascii="Times New Roman" w:hAnsi="Times New Roman" w:cs="Times New Roman"/>
          <w:b/>
          <w:sz w:val="24"/>
          <w:szCs w:val="24"/>
        </w:rPr>
        <w:t>Task name</w:t>
      </w:r>
      <w:r w:rsidR="00A33A7D" w:rsidRPr="00054A5F">
        <w:rPr>
          <w:rFonts w:ascii="Times New Roman" w:hAnsi="Times New Roman" w:cs="Times New Roman"/>
          <w:b/>
          <w:sz w:val="24"/>
          <w:szCs w:val="24"/>
        </w:rPr>
        <w:t>:</w:t>
      </w:r>
      <w:r w:rsidR="00A33A7D" w:rsidRPr="00054A5F">
        <w:rPr>
          <w:rFonts w:ascii="Times New Roman" w:hAnsi="Times New Roman" w:cs="Times New Roman"/>
          <w:sz w:val="24"/>
          <w:szCs w:val="24"/>
        </w:rPr>
        <w:t xml:space="preserve"> </w:t>
      </w:r>
      <w:r w:rsidR="00BE7EF0" w:rsidRPr="00054A5F">
        <w:rPr>
          <w:rFonts w:ascii="Times New Roman" w:hAnsi="Times New Roman" w:cs="Times New Roman"/>
          <w:sz w:val="24"/>
          <w:szCs w:val="24"/>
        </w:rPr>
        <w:t xml:space="preserve">Resolution </w:t>
      </w:r>
      <w:r w:rsidR="00536D42" w:rsidRPr="00054A5F">
        <w:rPr>
          <w:rFonts w:ascii="Times New Roman" w:hAnsi="Times New Roman" w:cs="Times New Roman"/>
          <w:sz w:val="24"/>
          <w:szCs w:val="24"/>
        </w:rPr>
        <w:t>for</w:t>
      </w:r>
      <w:r w:rsidR="00B633E4" w:rsidRPr="007D4C7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39" behindDoc="0" locked="0" layoutInCell="0" allowOverlap="1" wp14:anchorId="77DBAB15" wp14:editId="413F40A3">
                <wp:simplePos x="0" y="0"/>
                <wp:positionH relativeFrom="page">
                  <wp:align>inside</wp:align>
                </wp:positionH>
                <wp:positionV relativeFrom="page">
                  <wp:align>center</wp:align>
                </wp:positionV>
                <wp:extent cx="1796415" cy="9949815"/>
                <wp:effectExtent l="57150" t="38100" r="51435" b="51435"/>
                <wp:wrapSquare wrapText="bothSides"/>
                <wp:docPr id="701" name="Rectangle 3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6902" cy="99498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alpha val="87000"/>
                          </a:schemeClr>
                        </a:solidFill>
                        <a:effectLst/>
                        <a:scene3d>
                          <a:camera prst="orthographicFront"/>
                          <a:lightRig rig="threePt" dir="t"/>
                        </a:scene3d>
                        <a:sp3d/>
                      </wps:spPr>
                      <wps:txbx>
                        <w:txbxContent>
                          <w:p w:rsidR="00B633E4" w:rsidRDefault="00B633E4" w:rsidP="00B633E4">
                            <w:pPr>
                              <w:rPr>
                                <w:i/>
                                <w:iCs/>
                                <w:color w:val="1F497D" w:themeColor="text2"/>
                              </w:rPr>
                            </w:pPr>
                          </w:p>
                          <w:p w:rsidR="00B633E4" w:rsidRDefault="00B633E4" w:rsidP="00B633E4">
                            <w:pPr>
                              <w:jc w:val="right"/>
                              <w:rPr>
                                <w:i/>
                                <w:iCs/>
                                <w:color w:val="1F497D" w:themeColor="text2"/>
                              </w:rPr>
                            </w:pPr>
                          </w:p>
                          <w:p w:rsidR="00B633E4" w:rsidRDefault="00B633E4" w:rsidP="00B633E4">
                            <w:pPr>
                              <w:jc w:val="right"/>
                              <w:rPr>
                                <w:i/>
                                <w:iCs/>
                                <w:color w:val="1F497D" w:themeColor="text2"/>
                              </w:rPr>
                            </w:pPr>
                          </w:p>
                          <w:p w:rsidR="00B633E4" w:rsidRDefault="00B633E4" w:rsidP="00B633E4">
                            <w:pPr>
                              <w:jc w:val="right"/>
                              <w:rPr>
                                <w:i/>
                                <w:iCs/>
                                <w:color w:val="1F497D" w:themeColor="text2"/>
                              </w:rPr>
                            </w:pPr>
                          </w:p>
                          <w:p w:rsidR="00B633E4" w:rsidRDefault="00B633E4" w:rsidP="007268E2">
                            <w:pPr>
                              <w:rPr>
                                <w:b/>
                                <w:i/>
                                <w:iCs/>
                                <w:color w:val="1F497D" w:themeColor="text2"/>
                              </w:rPr>
                            </w:pPr>
                          </w:p>
                          <w:p w:rsidR="007268E2" w:rsidRPr="007268E2" w:rsidRDefault="007268E2" w:rsidP="007268E2">
                            <w:pPr>
                              <w:rPr>
                                <w:b/>
                                <w:i/>
                                <w:iCs/>
                                <w:color w:val="1F497D" w:themeColor="text2"/>
                              </w:rPr>
                            </w:pPr>
                            <w:proofErr w:type="gramStart"/>
                            <w:r w:rsidRPr="007268E2">
                              <w:rPr>
                                <w:b/>
                                <w:i/>
                                <w:iCs/>
                                <w:color w:val="1F497D" w:themeColor="text2"/>
                              </w:rPr>
                              <w:t>Resolution for Cartons with no Route in WMOS</w:t>
                            </w:r>
                            <w:r>
                              <w:rPr>
                                <w:b/>
                                <w:i/>
                                <w:iCs/>
                                <w:color w:val="1F497D" w:themeColor="text2"/>
                              </w:rPr>
                              <w:t xml:space="preserve"> issue</w:t>
                            </w:r>
                            <w:r w:rsidRPr="007268E2">
                              <w:rPr>
                                <w:b/>
                                <w:i/>
                                <w:iCs/>
                                <w:color w:val="1F497D" w:themeColor="text2"/>
                              </w:rPr>
                              <w:t>.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365760" tIns="91440" rIns="18288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99" o:spid="_x0000_s1026" style="position:absolute;margin-left:0;margin-top:0;width:141.45pt;height:783.45pt;z-index:251658239;visibility:visible;mso-wrap-style:square;mso-width-percent:0;mso-height-percent:0;mso-wrap-distance-left:9pt;mso-wrap-distance-top:0;mso-wrap-distance-right:9pt;mso-wrap-distance-bottom:0;mso-position-horizontal:inside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" o:allowincell="f" fillcolor="#d8d8d8 [2732]" stroked="f">
                <v:fill opacity="57054f"/>
                <v:textbox inset="28.8pt,7.2pt,14.4pt,7.2pt">
                  <w:txbxContent>
                    <w:p w:rsidR="00B633E4" w:rsidRDefault="00B633E4" w:rsidP="00B633E4">
                      <w:pPr>
                        <w:rPr>
                          <w:i/>
                          <w:iCs/>
                          <w:color w:val="1F497D" w:themeColor="text2"/>
                        </w:rPr>
                      </w:pPr>
                    </w:p>
                    <w:p w:rsidR="00B633E4" w:rsidRDefault="00B633E4" w:rsidP="00B633E4">
                      <w:pPr>
                        <w:jc w:val="right"/>
                        <w:rPr>
                          <w:i/>
                          <w:iCs/>
                          <w:color w:val="1F497D" w:themeColor="text2"/>
                        </w:rPr>
                      </w:pPr>
                    </w:p>
                    <w:p w:rsidR="00B633E4" w:rsidRDefault="00B633E4" w:rsidP="00B633E4">
                      <w:pPr>
                        <w:jc w:val="right"/>
                        <w:rPr>
                          <w:i/>
                          <w:iCs/>
                          <w:color w:val="1F497D" w:themeColor="text2"/>
                        </w:rPr>
                      </w:pPr>
                    </w:p>
                    <w:p w:rsidR="00B633E4" w:rsidRDefault="00B633E4" w:rsidP="00B633E4">
                      <w:pPr>
                        <w:jc w:val="right"/>
                        <w:rPr>
                          <w:i/>
                          <w:iCs/>
                          <w:color w:val="1F497D" w:themeColor="text2"/>
                        </w:rPr>
                      </w:pPr>
                    </w:p>
                    <w:p w:rsidR="00B633E4" w:rsidRDefault="00B633E4" w:rsidP="007268E2">
                      <w:pPr>
                        <w:rPr>
                          <w:b/>
                          <w:i/>
                          <w:iCs/>
                          <w:color w:val="1F497D" w:themeColor="text2"/>
                        </w:rPr>
                      </w:pPr>
                    </w:p>
                    <w:p w:rsidR="007268E2" w:rsidRPr="007268E2" w:rsidRDefault="007268E2" w:rsidP="007268E2">
                      <w:pPr>
                        <w:rPr>
                          <w:b/>
                          <w:i/>
                          <w:iCs/>
                          <w:color w:val="1F497D" w:themeColor="text2"/>
                        </w:rPr>
                      </w:pPr>
                      <w:proofErr w:type="gramStart"/>
                      <w:r w:rsidRPr="007268E2">
                        <w:rPr>
                          <w:b/>
                          <w:i/>
                          <w:iCs/>
                          <w:color w:val="1F497D" w:themeColor="text2"/>
                        </w:rPr>
                        <w:t xml:space="preserve">Resolution </w:t>
                      </w:r>
                      <w:r w:rsidRPr="007268E2">
                        <w:rPr>
                          <w:b/>
                          <w:i/>
                          <w:iCs/>
                          <w:color w:val="1F497D" w:themeColor="text2"/>
                        </w:rPr>
                        <w:t xml:space="preserve">for </w:t>
                      </w:r>
                      <w:r w:rsidRPr="007268E2">
                        <w:rPr>
                          <w:b/>
                          <w:i/>
                          <w:iCs/>
                          <w:color w:val="1F497D" w:themeColor="text2"/>
                        </w:rPr>
                        <w:t>Cartons with no Route in WMOS</w:t>
                      </w:r>
                      <w:r>
                        <w:rPr>
                          <w:b/>
                          <w:i/>
                          <w:iCs/>
                          <w:color w:val="1F497D" w:themeColor="text2"/>
                        </w:rPr>
                        <w:t xml:space="preserve"> issue</w:t>
                      </w:r>
                      <w:r w:rsidRPr="007268E2">
                        <w:rPr>
                          <w:b/>
                          <w:i/>
                          <w:iCs/>
                          <w:color w:val="1F497D" w:themeColor="text2"/>
                        </w:rPr>
                        <w:t>.</w:t>
                      </w:r>
                      <w:proofErr w:type="gramEnd"/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 w:rsidR="00BC7091">
        <w:rPr>
          <w:rFonts w:ascii="Times New Roman" w:hAnsi="Times New Roman" w:cs="Times New Roman"/>
          <w:sz w:val="24"/>
          <w:szCs w:val="24"/>
        </w:rPr>
        <w:t xml:space="preserve"> </w:t>
      </w:r>
      <w:r w:rsidR="008460C3">
        <w:rPr>
          <w:rFonts w:ascii="Times New Roman" w:hAnsi="Times New Roman" w:cs="Times New Roman"/>
          <w:sz w:val="24"/>
          <w:szCs w:val="24"/>
        </w:rPr>
        <w:t>Cartons with no Route in</w:t>
      </w:r>
      <w:r w:rsidR="009F618B">
        <w:rPr>
          <w:rFonts w:ascii="Times New Roman" w:hAnsi="Times New Roman" w:cs="Times New Roman"/>
          <w:sz w:val="24"/>
          <w:szCs w:val="24"/>
        </w:rPr>
        <w:t xml:space="preserve"> WMOS.</w:t>
      </w:r>
    </w:p>
    <w:p w:rsidR="00CE1129" w:rsidRPr="00054A5F" w:rsidRDefault="00CE1129" w:rsidP="00B54103">
      <w:pPr>
        <w:rPr>
          <w:rFonts w:ascii="Times New Roman" w:hAnsi="Times New Roman" w:cs="Times New Roman"/>
          <w:sz w:val="24"/>
          <w:szCs w:val="24"/>
        </w:rPr>
      </w:pPr>
    </w:p>
    <w:p w:rsidR="00B54103" w:rsidRPr="00054A5F" w:rsidRDefault="00900CF2" w:rsidP="00B54103">
      <w:pPr>
        <w:rPr>
          <w:rFonts w:ascii="Times New Roman" w:hAnsi="Times New Roman" w:cs="Times New Roman"/>
          <w:sz w:val="24"/>
          <w:szCs w:val="24"/>
        </w:rPr>
      </w:pPr>
      <w:r w:rsidRPr="00054A5F">
        <w:rPr>
          <w:rFonts w:ascii="Times New Roman" w:hAnsi="Times New Roman" w:cs="Times New Roman"/>
          <w:b/>
          <w:sz w:val="24"/>
          <w:szCs w:val="24"/>
        </w:rPr>
        <w:t>Severity</w:t>
      </w:r>
      <w:r w:rsidR="00A33A7D" w:rsidRPr="00054A5F">
        <w:rPr>
          <w:rFonts w:ascii="Times New Roman" w:hAnsi="Times New Roman" w:cs="Times New Roman"/>
          <w:b/>
          <w:sz w:val="24"/>
          <w:szCs w:val="24"/>
        </w:rPr>
        <w:t>:</w:t>
      </w:r>
      <w:r w:rsidR="00A33A7D" w:rsidRPr="00054A5F">
        <w:rPr>
          <w:rFonts w:ascii="Times New Roman" w:hAnsi="Times New Roman" w:cs="Times New Roman"/>
          <w:sz w:val="24"/>
          <w:szCs w:val="24"/>
        </w:rPr>
        <w:t xml:space="preserve"> </w:t>
      </w:r>
      <w:r w:rsidR="00611532" w:rsidRPr="00054A5F">
        <w:rPr>
          <w:rFonts w:ascii="Times New Roman" w:hAnsi="Times New Roman" w:cs="Times New Roman"/>
          <w:sz w:val="24"/>
          <w:szCs w:val="24"/>
        </w:rPr>
        <w:t>Medium</w:t>
      </w:r>
    </w:p>
    <w:p w:rsidR="00D11A07" w:rsidRPr="00054A5F" w:rsidRDefault="00D11A07" w:rsidP="00B54103">
      <w:pPr>
        <w:rPr>
          <w:rFonts w:ascii="Times New Roman" w:hAnsi="Times New Roman" w:cs="Times New Roman"/>
          <w:sz w:val="24"/>
          <w:szCs w:val="24"/>
        </w:rPr>
      </w:pPr>
    </w:p>
    <w:p w:rsidR="002D7432" w:rsidRDefault="00900CF2" w:rsidP="00A01A1E">
      <w:pPr>
        <w:pStyle w:val="PlainText"/>
        <w:rPr>
          <w:rFonts w:ascii="Times New Roman" w:hAnsi="Times New Roman"/>
          <w:sz w:val="24"/>
          <w:szCs w:val="24"/>
        </w:rPr>
      </w:pPr>
      <w:r w:rsidRPr="00054A5F">
        <w:rPr>
          <w:rFonts w:ascii="Times New Roman" w:hAnsi="Times New Roman"/>
          <w:b/>
          <w:sz w:val="24"/>
          <w:szCs w:val="24"/>
        </w:rPr>
        <w:t>Description</w:t>
      </w:r>
      <w:r w:rsidR="00A33A7D" w:rsidRPr="00054A5F">
        <w:rPr>
          <w:rFonts w:ascii="Times New Roman" w:hAnsi="Times New Roman"/>
          <w:b/>
          <w:sz w:val="24"/>
          <w:szCs w:val="24"/>
        </w:rPr>
        <w:t>:</w:t>
      </w:r>
      <w:r w:rsidR="009F618B">
        <w:rPr>
          <w:rFonts w:ascii="Times New Roman" w:hAnsi="Times New Roman"/>
          <w:b/>
          <w:sz w:val="24"/>
          <w:szCs w:val="24"/>
        </w:rPr>
        <w:t xml:space="preserve"> </w:t>
      </w:r>
      <w:r w:rsidR="000331A3">
        <w:rPr>
          <w:rFonts w:ascii="Times New Roman" w:hAnsi="Times New Roman"/>
          <w:sz w:val="24"/>
          <w:szCs w:val="24"/>
        </w:rPr>
        <w:t xml:space="preserve">Unable to add cartons to </w:t>
      </w:r>
      <w:r w:rsidR="00E91A39">
        <w:rPr>
          <w:rFonts w:ascii="Times New Roman" w:hAnsi="Times New Roman"/>
          <w:sz w:val="24"/>
          <w:szCs w:val="24"/>
        </w:rPr>
        <w:t>load</w:t>
      </w:r>
      <w:r w:rsidR="000331A3">
        <w:rPr>
          <w:rFonts w:ascii="Times New Roman" w:hAnsi="Times New Roman"/>
          <w:sz w:val="24"/>
          <w:szCs w:val="24"/>
        </w:rPr>
        <w:t xml:space="preserve"> in WMOS</w:t>
      </w:r>
      <w:r w:rsidR="00B426A9">
        <w:rPr>
          <w:rFonts w:ascii="Times New Roman" w:hAnsi="Times New Roman"/>
          <w:sz w:val="24"/>
          <w:szCs w:val="24"/>
        </w:rPr>
        <w:t xml:space="preserve"> </w:t>
      </w:r>
    </w:p>
    <w:p w:rsidR="009F618B" w:rsidRPr="00054A5F" w:rsidRDefault="009F618B" w:rsidP="00A01A1E">
      <w:pPr>
        <w:pStyle w:val="PlainText"/>
        <w:rPr>
          <w:sz w:val="24"/>
          <w:szCs w:val="24"/>
        </w:rPr>
      </w:pPr>
    </w:p>
    <w:p w:rsidR="0094352C" w:rsidRDefault="0093210E" w:rsidP="0094352C">
      <w:r w:rsidRPr="00054A5F">
        <w:rPr>
          <w:rFonts w:ascii="Times New Roman" w:hAnsi="Times New Roman"/>
          <w:b/>
          <w:sz w:val="24"/>
          <w:szCs w:val="24"/>
        </w:rPr>
        <w:t>Issue:</w:t>
      </w:r>
      <w:r w:rsidRPr="00054A5F">
        <w:rPr>
          <w:rFonts w:ascii="Times New Roman" w:hAnsi="Times New Roman"/>
          <w:sz w:val="24"/>
          <w:szCs w:val="24"/>
        </w:rPr>
        <w:t xml:space="preserve"> </w:t>
      </w:r>
      <w:r w:rsidR="000331A3">
        <w:rPr>
          <w:rFonts w:ascii="Times New Roman" w:hAnsi="Times New Roman"/>
          <w:sz w:val="24"/>
          <w:szCs w:val="24"/>
        </w:rPr>
        <w:t xml:space="preserve">User </w:t>
      </w:r>
      <w:r w:rsidR="005B4089">
        <w:rPr>
          <w:rFonts w:ascii="Times New Roman" w:hAnsi="Times New Roman"/>
          <w:sz w:val="24"/>
          <w:szCs w:val="24"/>
        </w:rPr>
        <w:t xml:space="preserve">is </w:t>
      </w:r>
      <w:r w:rsidR="000331A3">
        <w:rPr>
          <w:rFonts w:ascii="Times New Roman" w:hAnsi="Times New Roman"/>
          <w:sz w:val="24"/>
          <w:szCs w:val="24"/>
        </w:rPr>
        <w:t xml:space="preserve">Unable to add Carton to </w:t>
      </w:r>
      <w:r w:rsidR="005B4089">
        <w:rPr>
          <w:rFonts w:ascii="Times New Roman" w:hAnsi="Times New Roman"/>
          <w:sz w:val="24"/>
          <w:szCs w:val="24"/>
        </w:rPr>
        <w:t xml:space="preserve">load as it is missing </w:t>
      </w:r>
      <w:r w:rsidR="000331A3">
        <w:rPr>
          <w:rFonts w:ascii="Times New Roman" w:hAnsi="Times New Roman"/>
          <w:sz w:val="24"/>
          <w:szCs w:val="24"/>
        </w:rPr>
        <w:t xml:space="preserve">Route </w:t>
      </w:r>
      <w:r w:rsidR="007E5558">
        <w:rPr>
          <w:rFonts w:ascii="Times New Roman" w:hAnsi="Times New Roman"/>
          <w:sz w:val="24"/>
          <w:szCs w:val="24"/>
        </w:rPr>
        <w:t>in</w:t>
      </w:r>
      <w:r w:rsidR="005B4089">
        <w:rPr>
          <w:rFonts w:ascii="Times New Roman" w:hAnsi="Times New Roman"/>
          <w:sz w:val="24"/>
          <w:szCs w:val="24"/>
        </w:rPr>
        <w:t xml:space="preserve"> WMOS.</w:t>
      </w:r>
    </w:p>
    <w:p w:rsidR="005D1500" w:rsidRPr="00054A5F" w:rsidRDefault="005D1500" w:rsidP="001F4C0B">
      <w:pPr>
        <w:pStyle w:val="PlainText"/>
        <w:rPr>
          <w:rFonts w:ascii="Times New Roman" w:eastAsiaTheme="minorHAnsi" w:hAnsi="Times New Roman"/>
          <w:sz w:val="24"/>
          <w:szCs w:val="24"/>
        </w:rPr>
      </w:pPr>
    </w:p>
    <w:p w:rsidR="00863E21" w:rsidRPr="00054A5F" w:rsidRDefault="00900CF2" w:rsidP="00863E21">
      <w:pPr>
        <w:rPr>
          <w:rFonts w:ascii="Times New Roman" w:hAnsi="Times New Roman" w:cs="Times New Roman"/>
          <w:b/>
          <w:sz w:val="24"/>
          <w:szCs w:val="24"/>
        </w:rPr>
      </w:pPr>
      <w:r w:rsidRPr="00054A5F">
        <w:rPr>
          <w:rFonts w:ascii="Times New Roman" w:hAnsi="Times New Roman" w:cs="Times New Roman"/>
          <w:b/>
          <w:sz w:val="24"/>
          <w:szCs w:val="24"/>
        </w:rPr>
        <w:t>Identified</w:t>
      </w:r>
      <w:r w:rsidR="00A33A7D" w:rsidRPr="00054A5F">
        <w:rPr>
          <w:rFonts w:ascii="Times New Roman" w:hAnsi="Times New Roman" w:cs="Times New Roman"/>
          <w:b/>
          <w:sz w:val="24"/>
          <w:szCs w:val="24"/>
        </w:rPr>
        <w:t>:</w:t>
      </w:r>
      <w:r w:rsidR="005D1500" w:rsidRPr="00054A5F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863E21" w:rsidRPr="00054A5F" w:rsidRDefault="00863E21" w:rsidP="00863E21">
      <w:pPr>
        <w:rPr>
          <w:rFonts w:ascii="Times New Roman" w:hAnsi="Times New Roman" w:cs="Times New Roman"/>
          <w:sz w:val="24"/>
          <w:szCs w:val="24"/>
        </w:rPr>
      </w:pPr>
    </w:p>
    <w:p w:rsidR="00D118AA" w:rsidRDefault="00EC7C8A" w:rsidP="004549EA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54A5F">
        <w:rPr>
          <w:rFonts w:ascii="Times New Roman" w:hAnsi="Times New Roman" w:cs="Times New Roman"/>
          <w:sz w:val="24"/>
          <w:szCs w:val="24"/>
        </w:rPr>
        <w:t>A</w:t>
      </w:r>
      <w:r w:rsidR="00F83534">
        <w:rPr>
          <w:rFonts w:ascii="Times New Roman" w:hAnsi="Times New Roman" w:cs="Times New Roman"/>
          <w:sz w:val="24"/>
          <w:szCs w:val="24"/>
        </w:rPr>
        <w:t xml:space="preserve">n </w:t>
      </w:r>
      <w:r w:rsidR="00BE7EF0" w:rsidRPr="00054A5F">
        <w:rPr>
          <w:rFonts w:ascii="Times New Roman" w:hAnsi="Times New Roman" w:cs="Times New Roman"/>
          <w:sz w:val="24"/>
          <w:szCs w:val="24"/>
        </w:rPr>
        <w:t>email</w:t>
      </w:r>
      <w:r w:rsidR="00F83534">
        <w:rPr>
          <w:rFonts w:ascii="Times New Roman" w:hAnsi="Times New Roman" w:cs="Times New Roman"/>
          <w:sz w:val="24"/>
          <w:szCs w:val="24"/>
        </w:rPr>
        <w:t xml:space="preserve"> from the user</w:t>
      </w:r>
      <w:r w:rsidR="00BE7EF0" w:rsidRPr="00054A5F">
        <w:rPr>
          <w:rFonts w:ascii="Times New Roman" w:hAnsi="Times New Roman" w:cs="Times New Roman"/>
          <w:sz w:val="24"/>
          <w:szCs w:val="24"/>
        </w:rPr>
        <w:t xml:space="preserve"> </w:t>
      </w:r>
      <w:r w:rsidR="00E36B5A" w:rsidRPr="00054A5F">
        <w:rPr>
          <w:rFonts w:ascii="Times New Roman" w:hAnsi="Times New Roman" w:cs="Times New Roman"/>
          <w:sz w:val="24"/>
          <w:szCs w:val="24"/>
        </w:rPr>
        <w:t xml:space="preserve">or operations </w:t>
      </w:r>
      <w:r w:rsidR="00BE7EF0" w:rsidRPr="00054A5F">
        <w:rPr>
          <w:rFonts w:ascii="Times New Roman" w:hAnsi="Times New Roman" w:cs="Times New Roman"/>
          <w:sz w:val="24"/>
          <w:szCs w:val="24"/>
        </w:rPr>
        <w:t xml:space="preserve">will report the </w:t>
      </w:r>
      <w:r w:rsidR="00E36B5A" w:rsidRPr="00054A5F">
        <w:rPr>
          <w:rFonts w:ascii="Times New Roman" w:hAnsi="Times New Roman" w:cs="Times New Roman"/>
          <w:sz w:val="24"/>
          <w:szCs w:val="24"/>
        </w:rPr>
        <w:t>issue with business process</w:t>
      </w:r>
      <w:r w:rsidR="00BE7EF0" w:rsidRPr="00054A5F">
        <w:rPr>
          <w:rFonts w:ascii="Times New Roman" w:hAnsi="Times New Roman" w:cs="Times New Roman"/>
          <w:sz w:val="24"/>
          <w:szCs w:val="24"/>
        </w:rPr>
        <w:t>.</w:t>
      </w:r>
      <w:r w:rsidR="00F83534">
        <w:rPr>
          <w:rFonts w:ascii="Times New Roman" w:hAnsi="Times New Roman" w:cs="Times New Roman"/>
          <w:sz w:val="24"/>
          <w:szCs w:val="24"/>
        </w:rPr>
        <w:t xml:space="preserve"> </w:t>
      </w:r>
      <w:r w:rsidR="004549EA" w:rsidRPr="00054A5F">
        <w:rPr>
          <w:rFonts w:ascii="Times New Roman" w:hAnsi="Times New Roman" w:cs="Times New Roman"/>
          <w:sz w:val="24"/>
          <w:szCs w:val="24"/>
        </w:rPr>
        <w:t xml:space="preserve">The sample </w:t>
      </w:r>
      <w:r w:rsidR="001A7E57" w:rsidRPr="00054A5F">
        <w:rPr>
          <w:rFonts w:ascii="Times New Roman" w:hAnsi="Times New Roman" w:cs="Times New Roman"/>
          <w:sz w:val="24"/>
          <w:szCs w:val="24"/>
        </w:rPr>
        <w:t>Case email</w:t>
      </w:r>
      <w:r w:rsidR="004549EA" w:rsidRPr="00054A5F">
        <w:rPr>
          <w:rFonts w:ascii="Times New Roman" w:hAnsi="Times New Roman" w:cs="Times New Roman"/>
          <w:sz w:val="24"/>
          <w:szCs w:val="24"/>
        </w:rPr>
        <w:t xml:space="preserve"> attached here for reference.</w:t>
      </w:r>
    </w:p>
    <w:p w:rsidR="006C08E6" w:rsidRPr="00054A5F" w:rsidRDefault="006C08E6" w:rsidP="006C08E6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83534" w:rsidRDefault="00F83534" w:rsidP="006C08E6">
      <w:pPr>
        <w:pStyle w:val="ListParagraph"/>
        <w:spacing w:line="276" w:lineRule="auto"/>
        <w:ind w:left="1440" w:firstLine="720"/>
      </w:pPr>
    </w:p>
    <w:p w:rsidR="00F83534" w:rsidRDefault="00F83534" w:rsidP="006C08E6">
      <w:pPr>
        <w:pStyle w:val="ListParagraph"/>
        <w:spacing w:line="276" w:lineRule="auto"/>
        <w:ind w:left="1440" w:firstLine="720"/>
      </w:pPr>
    </w:p>
    <w:p w:rsidR="004549EA" w:rsidRPr="00054A5F" w:rsidRDefault="005B4089" w:rsidP="006C08E6">
      <w:pPr>
        <w:pStyle w:val="ListParagraph"/>
        <w:spacing w:line="276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object w:dxaOrig="1360" w:dyaOrig="11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8pt;height:58.7pt" o:ole="">
            <v:imagedata r:id="rId9" o:title=""/>
          </v:shape>
          <o:OLEObject Type="Embed" ProgID="Package" ShapeID="_x0000_i1025" DrawAspect="Icon" ObjectID="_1535979572" r:id="rId10"/>
        </w:object>
      </w:r>
    </w:p>
    <w:p w:rsidR="00054A5F" w:rsidRPr="00EB746B" w:rsidRDefault="006D7D39" w:rsidP="00EB746B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54A5F">
        <w:rPr>
          <w:rFonts w:ascii="Times New Roman" w:hAnsi="Times New Roman" w:cs="Times New Roman"/>
          <w:sz w:val="24"/>
          <w:szCs w:val="24"/>
        </w:rPr>
        <w:tab/>
      </w:r>
      <w:r w:rsidRPr="00054A5F">
        <w:rPr>
          <w:rFonts w:ascii="Times New Roman" w:hAnsi="Times New Roman" w:cs="Times New Roman"/>
          <w:sz w:val="24"/>
          <w:szCs w:val="24"/>
        </w:rPr>
        <w:tab/>
        <w:t xml:space="preserve">    </w:t>
      </w:r>
    </w:p>
    <w:p w:rsidR="00F83534" w:rsidRDefault="00F83534" w:rsidP="00B54103">
      <w:pPr>
        <w:rPr>
          <w:rFonts w:ascii="Times New Roman" w:hAnsi="Times New Roman" w:cs="Times New Roman"/>
          <w:b/>
          <w:sz w:val="24"/>
          <w:szCs w:val="24"/>
        </w:rPr>
      </w:pPr>
    </w:p>
    <w:p w:rsidR="00F83534" w:rsidRDefault="00F83534" w:rsidP="00B54103">
      <w:pPr>
        <w:rPr>
          <w:rFonts w:ascii="Times New Roman" w:hAnsi="Times New Roman" w:cs="Times New Roman"/>
          <w:b/>
          <w:sz w:val="24"/>
          <w:szCs w:val="24"/>
        </w:rPr>
      </w:pPr>
    </w:p>
    <w:p w:rsidR="000F6693" w:rsidRDefault="00900CF2" w:rsidP="00B54103">
      <w:pPr>
        <w:rPr>
          <w:rFonts w:ascii="Times New Roman" w:hAnsi="Times New Roman" w:cs="Times New Roman"/>
          <w:b/>
          <w:sz w:val="24"/>
          <w:szCs w:val="24"/>
        </w:rPr>
      </w:pPr>
      <w:r w:rsidRPr="00054A5F">
        <w:rPr>
          <w:rFonts w:ascii="Times New Roman" w:hAnsi="Times New Roman" w:cs="Times New Roman"/>
          <w:b/>
          <w:sz w:val="24"/>
          <w:szCs w:val="24"/>
        </w:rPr>
        <w:t>Mitigation approach:</w:t>
      </w:r>
    </w:p>
    <w:p w:rsidR="00EB746B" w:rsidRDefault="00EB746B" w:rsidP="00B54103">
      <w:pPr>
        <w:rPr>
          <w:rFonts w:ascii="Times New Roman" w:hAnsi="Times New Roman" w:cs="Times New Roman"/>
          <w:b/>
          <w:sz w:val="24"/>
          <w:szCs w:val="24"/>
        </w:rPr>
      </w:pPr>
    </w:p>
    <w:p w:rsidR="002D7432" w:rsidRPr="00EB746B" w:rsidRDefault="00EB746B" w:rsidP="00B5410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B746B">
        <w:rPr>
          <w:rFonts w:ascii="Times New Roman" w:hAnsi="Times New Roman" w:cs="Times New Roman"/>
          <w:b/>
          <w:sz w:val="24"/>
          <w:szCs w:val="24"/>
          <w:u w:val="single"/>
        </w:rPr>
        <w:t>Scenario 1:</w:t>
      </w:r>
    </w:p>
    <w:p w:rsidR="00EB746B" w:rsidRPr="00054A5F" w:rsidRDefault="00EB746B" w:rsidP="00B54103">
      <w:pPr>
        <w:rPr>
          <w:rFonts w:ascii="Times New Roman" w:hAnsi="Times New Roman" w:cs="Times New Roman"/>
          <w:b/>
          <w:sz w:val="24"/>
          <w:szCs w:val="24"/>
        </w:rPr>
      </w:pPr>
    </w:p>
    <w:p w:rsidR="002D7432" w:rsidRDefault="002D7432" w:rsidP="00B54103">
      <w:pPr>
        <w:rPr>
          <w:rFonts w:ascii="Times New Roman" w:hAnsi="Times New Roman" w:cs="Times New Roman"/>
          <w:sz w:val="24"/>
          <w:szCs w:val="24"/>
        </w:rPr>
      </w:pPr>
      <w:r w:rsidRPr="002D7432">
        <w:rPr>
          <w:rFonts w:ascii="Times New Roman" w:hAnsi="Times New Roman" w:cs="Times New Roman"/>
          <w:b/>
          <w:sz w:val="24"/>
          <w:szCs w:val="24"/>
        </w:rPr>
        <w:t>Step 1</w:t>
      </w:r>
      <w:r>
        <w:rPr>
          <w:rFonts w:ascii="Times New Roman" w:hAnsi="Times New Roman" w:cs="Times New Roman"/>
          <w:sz w:val="24"/>
          <w:szCs w:val="24"/>
        </w:rPr>
        <w:t xml:space="preserve">: Check </w:t>
      </w:r>
      <w:r w:rsidR="00216928">
        <w:rPr>
          <w:rFonts w:ascii="Times New Roman" w:hAnsi="Times New Roman" w:cs="Times New Roman"/>
          <w:sz w:val="24"/>
          <w:szCs w:val="24"/>
        </w:rPr>
        <w:t>the Carton details with carton numbe</w:t>
      </w:r>
      <w:r w:rsidR="00B364BB">
        <w:rPr>
          <w:rFonts w:ascii="Times New Roman" w:hAnsi="Times New Roman" w:cs="Times New Roman"/>
          <w:sz w:val="24"/>
          <w:szCs w:val="24"/>
        </w:rPr>
        <w:t xml:space="preserve">r provided by the user </w:t>
      </w:r>
      <w:r>
        <w:rPr>
          <w:rFonts w:ascii="Times New Roman" w:hAnsi="Times New Roman" w:cs="Times New Roman"/>
          <w:sz w:val="24"/>
          <w:szCs w:val="24"/>
        </w:rPr>
        <w:t>in DB, by using below query</w:t>
      </w:r>
      <w:r w:rsidR="009B08E8">
        <w:rPr>
          <w:rFonts w:ascii="Times New Roman" w:hAnsi="Times New Roman" w:cs="Times New Roman"/>
          <w:sz w:val="24"/>
          <w:szCs w:val="24"/>
        </w:rPr>
        <w:t>.</w:t>
      </w:r>
    </w:p>
    <w:p w:rsidR="00216928" w:rsidRDefault="005A4191" w:rsidP="005B4089">
      <w:pPr>
        <w:rPr>
          <w:rFonts w:ascii="Times New Roman" w:hAnsi="Times New Roman" w:cs="Times New Roman"/>
          <w:sz w:val="24"/>
          <w:szCs w:val="24"/>
        </w:rPr>
      </w:pPr>
      <w:r w:rsidRPr="00216928">
        <w:rPr>
          <w:rFonts w:ascii="Times New Roman" w:hAnsi="Times New Roman" w:cs="Times New Roman"/>
          <w:sz w:val="24"/>
          <w:szCs w:val="24"/>
        </w:rPr>
        <w:t>Select</w:t>
      </w:r>
      <w:r w:rsidR="00216928" w:rsidRPr="00216928">
        <w:rPr>
          <w:rFonts w:ascii="Times New Roman" w:hAnsi="Times New Roman" w:cs="Times New Roman"/>
          <w:sz w:val="24"/>
          <w:szCs w:val="24"/>
        </w:rPr>
        <w:t xml:space="preserve"> </w:t>
      </w:r>
      <w:r w:rsidRPr="00216928">
        <w:rPr>
          <w:rFonts w:ascii="Times New Roman" w:hAnsi="Times New Roman" w:cs="Times New Roman"/>
          <w:sz w:val="24"/>
          <w:szCs w:val="24"/>
        </w:rPr>
        <w:t>count (</w:t>
      </w:r>
      <w:r w:rsidR="00F83534">
        <w:rPr>
          <w:rFonts w:ascii="Times New Roman" w:hAnsi="Times New Roman" w:cs="Times New Roman"/>
          <w:sz w:val="24"/>
          <w:szCs w:val="24"/>
        </w:rPr>
        <w:t xml:space="preserve">*) from </w:t>
      </w:r>
      <w:r w:rsidR="00216928" w:rsidRPr="00216928">
        <w:rPr>
          <w:rFonts w:ascii="Times New Roman" w:hAnsi="Times New Roman" w:cs="Times New Roman"/>
          <w:sz w:val="24"/>
          <w:szCs w:val="24"/>
        </w:rPr>
        <w:t>carton_hdr where carton_nbr ='00000197183464198317';</w:t>
      </w:r>
    </w:p>
    <w:p w:rsidR="005B4089" w:rsidRDefault="005B4089" w:rsidP="005B40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Alternatively check in WMOS UI:</w:t>
      </w:r>
    </w:p>
    <w:p w:rsidR="00537C8E" w:rsidRDefault="00537C8E" w:rsidP="0021692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37C8E" w:rsidRDefault="00537C8E" w:rsidP="0021692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37C8E" w:rsidRDefault="00537C8E" w:rsidP="0021692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191125" cy="2228850"/>
            <wp:effectExtent l="0" t="0" r="9525" b="0"/>
            <wp:docPr id="17" name="Picture 17" descr="cid:image001.png@01D17DE2.63A518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17DE2.63A51860"/>
                    <pic:cNvPicPr>
                      <a:picLocks noChangeAspect="1" noChangeArrowheads="1"/>
                    </pic:cNvPicPr>
                  </pic:nvPicPr>
                  <pic:blipFill>
                    <a:blip r:embed="rId11" r:link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666" cy="2234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EE9" w:rsidRDefault="00953EE9" w:rsidP="0021692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53EE9" w:rsidRDefault="002D7432" w:rsidP="00953EE9">
      <w:pPr>
        <w:rPr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 2</w:t>
      </w:r>
      <w:r w:rsidR="00594F81" w:rsidRPr="00054A5F">
        <w:rPr>
          <w:rFonts w:ascii="Times New Roman" w:hAnsi="Times New Roman" w:cs="Times New Roman"/>
          <w:b/>
          <w:sz w:val="24"/>
          <w:szCs w:val="24"/>
        </w:rPr>
        <w:t>:</w:t>
      </w:r>
      <w:r w:rsidR="000418E8" w:rsidRPr="00054A5F">
        <w:rPr>
          <w:b/>
          <w:bCs/>
          <w:sz w:val="24"/>
          <w:szCs w:val="24"/>
        </w:rPr>
        <w:t xml:space="preserve"> </w:t>
      </w:r>
      <w:r w:rsidR="009B08E8">
        <w:rPr>
          <w:bCs/>
          <w:sz w:val="24"/>
          <w:szCs w:val="24"/>
        </w:rPr>
        <w:t xml:space="preserve">Check if the carton has no route then </w:t>
      </w:r>
      <w:r w:rsidR="00953EE9">
        <w:rPr>
          <w:bCs/>
          <w:sz w:val="24"/>
          <w:szCs w:val="24"/>
        </w:rPr>
        <w:t xml:space="preserve">Update the </w:t>
      </w:r>
      <w:r w:rsidR="00953EE9" w:rsidRPr="00953EE9">
        <w:rPr>
          <w:bCs/>
          <w:sz w:val="24"/>
          <w:szCs w:val="24"/>
        </w:rPr>
        <w:t>carton_hdr.rte_id</w:t>
      </w:r>
      <w:r w:rsidR="00953EE9">
        <w:rPr>
          <w:bCs/>
          <w:sz w:val="24"/>
          <w:szCs w:val="24"/>
        </w:rPr>
        <w:t xml:space="preserve"> in the carton_hdr table to ‘DFT’</w:t>
      </w:r>
      <w:r w:rsidR="009B08E8">
        <w:rPr>
          <w:bCs/>
          <w:sz w:val="24"/>
          <w:szCs w:val="24"/>
        </w:rPr>
        <w:t xml:space="preserve"> b</w:t>
      </w:r>
      <w:r w:rsidR="00953EE9">
        <w:rPr>
          <w:bCs/>
          <w:sz w:val="24"/>
          <w:szCs w:val="24"/>
        </w:rPr>
        <w:t>y using the below Query.</w:t>
      </w:r>
    </w:p>
    <w:p w:rsidR="00953EE9" w:rsidRDefault="00953EE9" w:rsidP="00E75F30">
      <w:pPr>
        <w:jc w:val="both"/>
        <w:rPr>
          <w:bCs/>
          <w:sz w:val="24"/>
          <w:szCs w:val="24"/>
        </w:rPr>
      </w:pPr>
    </w:p>
    <w:p w:rsidR="00953EE9" w:rsidRPr="00953EE9" w:rsidRDefault="005A4191" w:rsidP="00E75F30">
      <w:pPr>
        <w:jc w:val="both"/>
        <w:rPr>
          <w:rFonts w:ascii="Times New Roman" w:hAnsi="Times New Roman" w:cs="Times New Roman"/>
          <w:sz w:val="24"/>
          <w:szCs w:val="24"/>
        </w:rPr>
      </w:pPr>
      <w:r w:rsidRPr="00953EE9">
        <w:rPr>
          <w:rFonts w:ascii="Times New Roman" w:hAnsi="Times New Roman" w:cs="Times New Roman"/>
          <w:sz w:val="24"/>
          <w:szCs w:val="24"/>
        </w:rPr>
        <w:t>Update</w:t>
      </w:r>
      <w:r w:rsidR="00F83534">
        <w:rPr>
          <w:rFonts w:ascii="Times New Roman" w:hAnsi="Times New Roman" w:cs="Times New Roman"/>
          <w:sz w:val="24"/>
          <w:szCs w:val="24"/>
        </w:rPr>
        <w:t xml:space="preserve"> </w:t>
      </w:r>
      <w:r w:rsidR="00953EE9" w:rsidRPr="00953EE9">
        <w:rPr>
          <w:rFonts w:ascii="Times New Roman" w:hAnsi="Times New Roman" w:cs="Times New Roman"/>
          <w:sz w:val="24"/>
          <w:szCs w:val="24"/>
        </w:rPr>
        <w:t>carton_hdr</w:t>
      </w:r>
    </w:p>
    <w:p w:rsidR="00953EE9" w:rsidRPr="00953EE9" w:rsidRDefault="00953EE9" w:rsidP="00E75F30">
      <w:pPr>
        <w:jc w:val="both"/>
        <w:rPr>
          <w:rFonts w:ascii="Times New Roman" w:hAnsi="Times New Roman" w:cs="Times New Roman"/>
          <w:sz w:val="24"/>
          <w:szCs w:val="24"/>
        </w:rPr>
      </w:pPr>
      <w:r w:rsidRPr="00953EE9">
        <w:rPr>
          <w:rFonts w:ascii="Times New Roman" w:hAnsi="Times New Roman" w:cs="Times New Roman"/>
          <w:sz w:val="24"/>
          <w:szCs w:val="24"/>
        </w:rPr>
        <w:t>set rte_id = 'DFT',</w:t>
      </w:r>
    </w:p>
    <w:p w:rsidR="00953EE9" w:rsidRPr="00953EE9" w:rsidRDefault="00953EE9" w:rsidP="00E75F30">
      <w:pPr>
        <w:jc w:val="both"/>
        <w:rPr>
          <w:rFonts w:ascii="Times New Roman" w:hAnsi="Times New Roman" w:cs="Times New Roman"/>
          <w:sz w:val="24"/>
          <w:szCs w:val="24"/>
        </w:rPr>
      </w:pPr>
      <w:r w:rsidRPr="00953EE9">
        <w:rPr>
          <w:rFonts w:ascii="Times New Roman" w:hAnsi="Times New Roman" w:cs="Times New Roman"/>
          <w:sz w:val="24"/>
          <w:szCs w:val="24"/>
        </w:rPr>
        <w:t>user_id = 'RICKB',</w:t>
      </w:r>
    </w:p>
    <w:p w:rsidR="00953EE9" w:rsidRPr="00953EE9" w:rsidRDefault="00953EE9" w:rsidP="00E75F30">
      <w:pPr>
        <w:jc w:val="both"/>
        <w:rPr>
          <w:rFonts w:ascii="Times New Roman" w:hAnsi="Times New Roman" w:cs="Times New Roman"/>
          <w:sz w:val="24"/>
          <w:szCs w:val="24"/>
        </w:rPr>
      </w:pPr>
      <w:r w:rsidRPr="00953EE9">
        <w:rPr>
          <w:rFonts w:ascii="Times New Roman" w:hAnsi="Times New Roman" w:cs="Times New Roman"/>
          <w:sz w:val="24"/>
          <w:szCs w:val="24"/>
        </w:rPr>
        <w:t>mod_date_time = sysdate</w:t>
      </w:r>
    </w:p>
    <w:p w:rsidR="00953EE9" w:rsidRDefault="00953EE9" w:rsidP="00E75F30">
      <w:pPr>
        <w:jc w:val="both"/>
        <w:rPr>
          <w:rFonts w:ascii="Times New Roman" w:hAnsi="Times New Roman" w:cs="Times New Roman"/>
          <w:sz w:val="24"/>
          <w:szCs w:val="24"/>
        </w:rPr>
      </w:pPr>
      <w:r w:rsidRPr="00953EE9">
        <w:rPr>
          <w:rFonts w:ascii="Times New Roman" w:hAnsi="Times New Roman" w:cs="Times New Roman"/>
          <w:sz w:val="24"/>
          <w:szCs w:val="24"/>
        </w:rPr>
        <w:t>where carton_nbr ='00000197183464198317';</w:t>
      </w:r>
    </w:p>
    <w:p w:rsidR="003147B8" w:rsidRDefault="003147B8" w:rsidP="00953EE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147B8" w:rsidRDefault="003147B8" w:rsidP="003147B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147B8" w:rsidRDefault="003147B8" w:rsidP="003147B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51545">
        <w:rPr>
          <w:rFonts w:ascii="Times New Roman" w:hAnsi="Times New Roman" w:cs="Times New Roman"/>
          <w:b/>
          <w:sz w:val="24"/>
          <w:szCs w:val="24"/>
          <w:u w:val="single"/>
        </w:rPr>
        <w:t>Below is the CCF:</w:t>
      </w:r>
    </w:p>
    <w:p w:rsidR="003147B8" w:rsidRPr="00953EE9" w:rsidRDefault="003147B8" w:rsidP="003147B8">
      <w:pPr>
        <w:rPr>
          <w:rFonts w:ascii="Times New Roman" w:hAnsi="Times New Roman" w:cs="Times New Roman"/>
          <w:sz w:val="24"/>
          <w:szCs w:val="24"/>
        </w:rPr>
      </w:pPr>
    </w:p>
    <w:p w:rsidR="003147B8" w:rsidRPr="003147B8" w:rsidRDefault="003147B8" w:rsidP="003147B8">
      <w:pPr>
        <w:rPr>
          <w:rFonts w:ascii="Times New Roman" w:hAnsi="Times New Roman" w:cs="Times New Roman"/>
          <w:sz w:val="24"/>
          <w:szCs w:val="24"/>
        </w:rPr>
      </w:pPr>
      <w:r w:rsidRPr="003147B8">
        <w:rPr>
          <w:rFonts w:ascii="Times New Roman" w:hAnsi="Times New Roman" w:cs="Times New Roman"/>
          <w:sz w:val="24"/>
          <w:szCs w:val="24"/>
        </w:rPr>
        <w:t>set echo on;</w:t>
      </w:r>
    </w:p>
    <w:p w:rsidR="003147B8" w:rsidRPr="003147B8" w:rsidRDefault="003147B8" w:rsidP="003147B8">
      <w:pPr>
        <w:rPr>
          <w:rFonts w:ascii="Times New Roman" w:hAnsi="Times New Roman" w:cs="Times New Roman"/>
          <w:sz w:val="24"/>
          <w:szCs w:val="24"/>
        </w:rPr>
      </w:pPr>
      <w:r w:rsidRPr="003147B8">
        <w:rPr>
          <w:rFonts w:ascii="Times New Roman" w:hAnsi="Times New Roman" w:cs="Times New Roman"/>
          <w:sz w:val="24"/>
          <w:szCs w:val="24"/>
        </w:rPr>
        <w:t>set heading off;</w:t>
      </w:r>
    </w:p>
    <w:p w:rsidR="003147B8" w:rsidRPr="003147B8" w:rsidRDefault="003147B8" w:rsidP="003147B8">
      <w:pPr>
        <w:rPr>
          <w:rFonts w:ascii="Times New Roman" w:hAnsi="Times New Roman" w:cs="Times New Roman"/>
          <w:sz w:val="24"/>
          <w:szCs w:val="24"/>
        </w:rPr>
      </w:pPr>
      <w:r w:rsidRPr="003147B8">
        <w:rPr>
          <w:rFonts w:ascii="Times New Roman" w:hAnsi="Times New Roman" w:cs="Times New Roman"/>
          <w:sz w:val="24"/>
          <w:szCs w:val="24"/>
        </w:rPr>
        <w:t>column date_column new_value filestamp</w:t>
      </w:r>
    </w:p>
    <w:p w:rsidR="003147B8" w:rsidRPr="003147B8" w:rsidRDefault="003147B8" w:rsidP="003147B8">
      <w:pPr>
        <w:rPr>
          <w:rFonts w:ascii="Times New Roman" w:hAnsi="Times New Roman" w:cs="Times New Roman"/>
          <w:sz w:val="24"/>
          <w:szCs w:val="24"/>
        </w:rPr>
      </w:pPr>
      <w:r w:rsidRPr="003147B8">
        <w:rPr>
          <w:rFonts w:ascii="Times New Roman" w:hAnsi="Times New Roman" w:cs="Times New Roman"/>
          <w:sz w:val="24"/>
          <w:szCs w:val="24"/>
        </w:rPr>
        <w:t>select to_char(sysdate,'YYYYMMDDHH24MISS') date_column from dual;</w:t>
      </w:r>
    </w:p>
    <w:p w:rsidR="003147B8" w:rsidRPr="003147B8" w:rsidRDefault="003147B8" w:rsidP="003147B8">
      <w:pPr>
        <w:rPr>
          <w:rFonts w:ascii="Times New Roman" w:hAnsi="Times New Roman" w:cs="Times New Roman"/>
          <w:sz w:val="24"/>
          <w:szCs w:val="24"/>
        </w:rPr>
      </w:pPr>
    </w:p>
    <w:p w:rsidR="003147B8" w:rsidRPr="003147B8" w:rsidRDefault="003147B8" w:rsidP="003147B8">
      <w:pPr>
        <w:rPr>
          <w:rFonts w:ascii="Times New Roman" w:hAnsi="Times New Roman" w:cs="Times New Roman"/>
          <w:sz w:val="24"/>
          <w:szCs w:val="24"/>
        </w:rPr>
      </w:pPr>
      <w:r w:rsidRPr="003147B8">
        <w:rPr>
          <w:rFonts w:ascii="Times New Roman" w:hAnsi="Times New Roman" w:cs="Times New Roman"/>
          <w:sz w:val="24"/>
          <w:szCs w:val="24"/>
        </w:rPr>
        <w:t>spool C:\ChangeControl\HDT160308_102334_33_&amp;1..log</w:t>
      </w:r>
    </w:p>
    <w:p w:rsidR="003147B8" w:rsidRPr="003147B8" w:rsidRDefault="003147B8" w:rsidP="003147B8">
      <w:pPr>
        <w:rPr>
          <w:rFonts w:ascii="Times New Roman" w:hAnsi="Times New Roman" w:cs="Times New Roman"/>
          <w:sz w:val="24"/>
          <w:szCs w:val="24"/>
        </w:rPr>
      </w:pPr>
    </w:p>
    <w:p w:rsidR="003147B8" w:rsidRPr="003147B8" w:rsidRDefault="003147B8" w:rsidP="003147B8">
      <w:pPr>
        <w:rPr>
          <w:rFonts w:ascii="Times New Roman" w:hAnsi="Times New Roman" w:cs="Times New Roman"/>
          <w:sz w:val="24"/>
          <w:szCs w:val="24"/>
        </w:rPr>
      </w:pPr>
      <w:r w:rsidRPr="003147B8">
        <w:rPr>
          <w:rFonts w:ascii="Times New Roman" w:hAnsi="Times New Roman" w:cs="Times New Roman"/>
          <w:sz w:val="24"/>
          <w:szCs w:val="24"/>
        </w:rPr>
        <w:t>insert into setccf values ('CCF102334');</w:t>
      </w:r>
    </w:p>
    <w:p w:rsidR="003147B8" w:rsidRPr="003147B8" w:rsidRDefault="003147B8" w:rsidP="003147B8">
      <w:pPr>
        <w:rPr>
          <w:rFonts w:ascii="Times New Roman" w:hAnsi="Times New Roman" w:cs="Times New Roman"/>
          <w:sz w:val="24"/>
          <w:szCs w:val="24"/>
        </w:rPr>
      </w:pPr>
    </w:p>
    <w:p w:rsidR="003147B8" w:rsidRPr="003147B8" w:rsidRDefault="003147B8" w:rsidP="003147B8">
      <w:pPr>
        <w:rPr>
          <w:rFonts w:ascii="Times New Roman" w:hAnsi="Times New Roman" w:cs="Times New Roman"/>
          <w:sz w:val="24"/>
          <w:szCs w:val="24"/>
        </w:rPr>
      </w:pPr>
      <w:r w:rsidRPr="003147B8">
        <w:rPr>
          <w:rFonts w:ascii="Times New Roman" w:hAnsi="Times New Roman" w:cs="Times New Roman"/>
          <w:sz w:val="24"/>
          <w:szCs w:val="24"/>
        </w:rPr>
        <w:t>--102334</w:t>
      </w:r>
    </w:p>
    <w:p w:rsidR="003147B8" w:rsidRPr="003147B8" w:rsidRDefault="003147B8" w:rsidP="003147B8">
      <w:pPr>
        <w:rPr>
          <w:rFonts w:ascii="Times New Roman" w:hAnsi="Times New Roman" w:cs="Times New Roman"/>
          <w:sz w:val="24"/>
          <w:szCs w:val="24"/>
        </w:rPr>
      </w:pPr>
      <w:r w:rsidRPr="003147B8">
        <w:rPr>
          <w:rFonts w:ascii="Times New Roman" w:hAnsi="Times New Roman" w:cs="Times New Roman"/>
          <w:sz w:val="24"/>
          <w:szCs w:val="24"/>
        </w:rPr>
        <w:t>--CCF102334 -Change carton_hdr.rte_id to 'DFT'</w:t>
      </w:r>
    </w:p>
    <w:p w:rsidR="003147B8" w:rsidRPr="003147B8" w:rsidRDefault="003147B8" w:rsidP="003147B8">
      <w:pPr>
        <w:rPr>
          <w:rFonts w:ascii="Times New Roman" w:hAnsi="Times New Roman" w:cs="Times New Roman"/>
          <w:sz w:val="24"/>
          <w:szCs w:val="24"/>
        </w:rPr>
      </w:pPr>
    </w:p>
    <w:p w:rsidR="003147B8" w:rsidRPr="003147B8" w:rsidRDefault="003147B8" w:rsidP="003147B8">
      <w:pPr>
        <w:rPr>
          <w:rFonts w:ascii="Times New Roman" w:hAnsi="Times New Roman" w:cs="Times New Roman"/>
          <w:sz w:val="24"/>
          <w:szCs w:val="24"/>
        </w:rPr>
      </w:pPr>
      <w:r w:rsidRPr="003147B8">
        <w:rPr>
          <w:rFonts w:ascii="Times New Roman" w:hAnsi="Times New Roman" w:cs="Times New Roman"/>
          <w:sz w:val="24"/>
          <w:szCs w:val="24"/>
        </w:rPr>
        <w:t xml:space="preserve">select count(*) from &amp;1..carton_hdr where carton_nbr ='00000197183464198317'; </w:t>
      </w:r>
    </w:p>
    <w:p w:rsidR="003147B8" w:rsidRPr="003147B8" w:rsidRDefault="003147B8" w:rsidP="003147B8">
      <w:pPr>
        <w:rPr>
          <w:rFonts w:ascii="Times New Roman" w:hAnsi="Times New Roman" w:cs="Times New Roman"/>
          <w:sz w:val="24"/>
          <w:szCs w:val="24"/>
        </w:rPr>
      </w:pPr>
    </w:p>
    <w:p w:rsidR="003147B8" w:rsidRPr="003147B8" w:rsidRDefault="003147B8" w:rsidP="003147B8">
      <w:pPr>
        <w:rPr>
          <w:rFonts w:ascii="Times New Roman" w:hAnsi="Times New Roman" w:cs="Times New Roman"/>
          <w:sz w:val="24"/>
          <w:szCs w:val="24"/>
        </w:rPr>
      </w:pPr>
    </w:p>
    <w:p w:rsidR="003147B8" w:rsidRPr="003147B8" w:rsidRDefault="003147B8" w:rsidP="003147B8">
      <w:pPr>
        <w:rPr>
          <w:rFonts w:ascii="Times New Roman" w:hAnsi="Times New Roman" w:cs="Times New Roman"/>
          <w:sz w:val="24"/>
          <w:szCs w:val="24"/>
        </w:rPr>
      </w:pPr>
      <w:r w:rsidRPr="003147B8">
        <w:rPr>
          <w:rFonts w:ascii="Times New Roman" w:hAnsi="Times New Roman" w:cs="Times New Roman"/>
          <w:sz w:val="24"/>
          <w:szCs w:val="24"/>
        </w:rPr>
        <w:t>update &amp;1..carton_hdr</w:t>
      </w:r>
    </w:p>
    <w:p w:rsidR="003147B8" w:rsidRPr="003147B8" w:rsidRDefault="003147B8" w:rsidP="003147B8">
      <w:pPr>
        <w:rPr>
          <w:rFonts w:ascii="Times New Roman" w:hAnsi="Times New Roman" w:cs="Times New Roman"/>
          <w:sz w:val="24"/>
          <w:szCs w:val="24"/>
        </w:rPr>
      </w:pPr>
      <w:r w:rsidRPr="003147B8">
        <w:rPr>
          <w:rFonts w:ascii="Times New Roman" w:hAnsi="Times New Roman" w:cs="Times New Roman"/>
          <w:sz w:val="24"/>
          <w:szCs w:val="24"/>
        </w:rPr>
        <w:t xml:space="preserve">     set rte_id = 'DFT',</w:t>
      </w:r>
    </w:p>
    <w:p w:rsidR="003147B8" w:rsidRPr="003147B8" w:rsidRDefault="003147B8" w:rsidP="003147B8">
      <w:pPr>
        <w:rPr>
          <w:rFonts w:ascii="Times New Roman" w:hAnsi="Times New Roman" w:cs="Times New Roman"/>
          <w:sz w:val="24"/>
          <w:szCs w:val="24"/>
        </w:rPr>
      </w:pPr>
      <w:r w:rsidRPr="003147B8">
        <w:rPr>
          <w:rFonts w:ascii="Times New Roman" w:hAnsi="Times New Roman" w:cs="Times New Roman"/>
          <w:sz w:val="24"/>
          <w:szCs w:val="24"/>
        </w:rPr>
        <w:t xml:space="preserve">     user_id = 'RICKB',</w:t>
      </w:r>
    </w:p>
    <w:p w:rsidR="003147B8" w:rsidRPr="003147B8" w:rsidRDefault="003147B8" w:rsidP="003147B8">
      <w:pPr>
        <w:rPr>
          <w:rFonts w:ascii="Times New Roman" w:hAnsi="Times New Roman" w:cs="Times New Roman"/>
          <w:sz w:val="24"/>
          <w:szCs w:val="24"/>
        </w:rPr>
      </w:pPr>
      <w:r w:rsidRPr="003147B8">
        <w:rPr>
          <w:rFonts w:ascii="Times New Roman" w:hAnsi="Times New Roman" w:cs="Times New Roman"/>
          <w:sz w:val="24"/>
          <w:szCs w:val="24"/>
        </w:rPr>
        <w:t xml:space="preserve">     mod_date_time = sysdate</w:t>
      </w:r>
    </w:p>
    <w:p w:rsidR="003147B8" w:rsidRPr="003147B8" w:rsidRDefault="003147B8" w:rsidP="003147B8">
      <w:pPr>
        <w:rPr>
          <w:rFonts w:ascii="Times New Roman" w:hAnsi="Times New Roman" w:cs="Times New Roman"/>
          <w:sz w:val="24"/>
          <w:szCs w:val="24"/>
        </w:rPr>
      </w:pPr>
      <w:r w:rsidRPr="003147B8">
        <w:rPr>
          <w:rFonts w:ascii="Times New Roman" w:hAnsi="Times New Roman" w:cs="Times New Roman"/>
          <w:sz w:val="24"/>
          <w:szCs w:val="24"/>
        </w:rPr>
        <w:t xml:space="preserve">     where carton_nbr ='00000197183464198317'; </w:t>
      </w:r>
    </w:p>
    <w:p w:rsidR="003147B8" w:rsidRPr="003147B8" w:rsidRDefault="003147B8" w:rsidP="003147B8">
      <w:pPr>
        <w:rPr>
          <w:rFonts w:ascii="Times New Roman" w:hAnsi="Times New Roman" w:cs="Times New Roman"/>
          <w:sz w:val="24"/>
          <w:szCs w:val="24"/>
        </w:rPr>
      </w:pPr>
    </w:p>
    <w:p w:rsidR="003147B8" w:rsidRPr="003147B8" w:rsidRDefault="003147B8" w:rsidP="003147B8">
      <w:pPr>
        <w:rPr>
          <w:rFonts w:ascii="Times New Roman" w:hAnsi="Times New Roman" w:cs="Times New Roman"/>
          <w:sz w:val="24"/>
          <w:szCs w:val="24"/>
        </w:rPr>
      </w:pPr>
      <w:r w:rsidRPr="003147B8">
        <w:rPr>
          <w:rFonts w:ascii="Times New Roman" w:hAnsi="Times New Roman" w:cs="Times New Roman"/>
          <w:sz w:val="24"/>
          <w:szCs w:val="24"/>
        </w:rPr>
        <w:t xml:space="preserve">select count(*) from &amp;1..carton_hdr where carton_nbr ='00000197183464198317'; </w:t>
      </w:r>
    </w:p>
    <w:p w:rsidR="003147B8" w:rsidRPr="003147B8" w:rsidRDefault="003147B8" w:rsidP="003147B8">
      <w:pPr>
        <w:rPr>
          <w:rFonts w:ascii="Times New Roman" w:hAnsi="Times New Roman" w:cs="Times New Roman"/>
          <w:sz w:val="24"/>
          <w:szCs w:val="24"/>
        </w:rPr>
      </w:pPr>
    </w:p>
    <w:p w:rsidR="003147B8" w:rsidRPr="003147B8" w:rsidRDefault="003147B8" w:rsidP="003147B8">
      <w:pPr>
        <w:rPr>
          <w:rFonts w:ascii="Times New Roman" w:hAnsi="Times New Roman" w:cs="Times New Roman"/>
          <w:sz w:val="24"/>
          <w:szCs w:val="24"/>
        </w:rPr>
      </w:pPr>
      <w:r w:rsidRPr="003147B8">
        <w:rPr>
          <w:rFonts w:ascii="Times New Roman" w:hAnsi="Times New Roman" w:cs="Times New Roman"/>
          <w:sz w:val="24"/>
          <w:szCs w:val="24"/>
        </w:rPr>
        <w:t>insert into unsetccf values ('CCF102334'); Insert CCF#</w:t>
      </w:r>
    </w:p>
    <w:p w:rsidR="003147B8" w:rsidRPr="003147B8" w:rsidRDefault="003147B8" w:rsidP="003147B8">
      <w:pPr>
        <w:rPr>
          <w:rFonts w:ascii="Times New Roman" w:hAnsi="Times New Roman" w:cs="Times New Roman"/>
          <w:sz w:val="24"/>
          <w:szCs w:val="24"/>
        </w:rPr>
      </w:pPr>
    </w:p>
    <w:p w:rsidR="003147B8" w:rsidRPr="003147B8" w:rsidRDefault="003147B8" w:rsidP="003147B8">
      <w:pPr>
        <w:rPr>
          <w:rFonts w:ascii="Times New Roman" w:hAnsi="Times New Roman" w:cs="Times New Roman"/>
          <w:sz w:val="24"/>
          <w:szCs w:val="24"/>
        </w:rPr>
      </w:pPr>
      <w:r w:rsidRPr="003147B8">
        <w:rPr>
          <w:rFonts w:ascii="Times New Roman" w:hAnsi="Times New Roman" w:cs="Times New Roman"/>
          <w:sz w:val="24"/>
          <w:szCs w:val="24"/>
        </w:rPr>
        <w:t>show errors;</w:t>
      </w:r>
    </w:p>
    <w:p w:rsidR="003147B8" w:rsidRPr="003147B8" w:rsidRDefault="003147B8" w:rsidP="003147B8">
      <w:pPr>
        <w:rPr>
          <w:rFonts w:ascii="Times New Roman" w:hAnsi="Times New Roman" w:cs="Times New Roman"/>
          <w:sz w:val="24"/>
          <w:szCs w:val="24"/>
        </w:rPr>
      </w:pPr>
      <w:r w:rsidRPr="003147B8">
        <w:rPr>
          <w:rFonts w:ascii="Times New Roman" w:hAnsi="Times New Roman" w:cs="Times New Roman"/>
          <w:sz w:val="24"/>
          <w:szCs w:val="24"/>
        </w:rPr>
        <w:t>--spool off;</w:t>
      </w:r>
    </w:p>
    <w:p w:rsidR="003147B8" w:rsidRPr="003147B8" w:rsidRDefault="003147B8" w:rsidP="003147B8">
      <w:pPr>
        <w:rPr>
          <w:rFonts w:ascii="Times New Roman" w:hAnsi="Times New Roman" w:cs="Times New Roman"/>
          <w:sz w:val="24"/>
          <w:szCs w:val="24"/>
        </w:rPr>
      </w:pPr>
      <w:r w:rsidRPr="003147B8">
        <w:rPr>
          <w:rFonts w:ascii="Times New Roman" w:hAnsi="Times New Roman" w:cs="Times New Roman"/>
          <w:sz w:val="24"/>
          <w:szCs w:val="24"/>
        </w:rPr>
        <w:t>set echo off;</w:t>
      </w:r>
    </w:p>
    <w:p w:rsidR="00E87C97" w:rsidRDefault="003147B8" w:rsidP="003147B8">
      <w:pPr>
        <w:rPr>
          <w:rFonts w:ascii="Times New Roman" w:hAnsi="Times New Roman" w:cs="Times New Roman"/>
          <w:sz w:val="24"/>
          <w:szCs w:val="24"/>
        </w:rPr>
      </w:pPr>
      <w:r w:rsidRPr="003147B8">
        <w:rPr>
          <w:rFonts w:ascii="Times New Roman" w:hAnsi="Times New Roman" w:cs="Times New Roman"/>
          <w:sz w:val="24"/>
          <w:szCs w:val="24"/>
        </w:rPr>
        <w:t>set heading on;</w:t>
      </w:r>
    </w:p>
    <w:p w:rsidR="00E87C97" w:rsidRDefault="00E87C97" w:rsidP="00B426A9">
      <w:pPr>
        <w:rPr>
          <w:rFonts w:ascii="Times New Roman" w:hAnsi="Times New Roman" w:cs="Times New Roman"/>
          <w:sz w:val="24"/>
          <w:szCs w:val="24"/>
        </w:rPr>
      </w:pPr>
    </w:p>
    <w:sectPr w:rsidR="00E87C97" w:rsidSect="008868D0">
      <w:headerReference w:type="default" r:id="rId13"/>
      <w:footerReference w:type="default" r:id="rId14"/>
      <w:footerReference w:type="first" r:id="rId15"/>
      <w:pgSz w:w="12240" w:h="15840"/>
      <w:pgMar w:top="1440" w:right="1440" w:bottom="1440" w:left="3024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453A" w:rsidRDefault="0044453A" w:rsidP="00B54103">
      <w:r>
        <w:separator/>
      </w:r>
    </w:p>
  </w:endnote>
  <w:endnote w:type="continuationSeparator" w:id="0">
    <w:p w:rsidR="0044453A" w:rsidRDefault="0044453A" w:rsidP="00B541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2785" w:rsidRDefault="000B2785">
    <w:pPr>
      <w:pStyle w:val="Footer"/>
      <w:rPr>
        <w:rFonts w:ascii="Arial" w:hAnsi="Arial" w:cs="Arial"/>
        <w:b/>
      </w:rPr>
    </w:pPr>
  </w:p>
  <w:p w:rsidR="00684175" w:rsidRPr="00684175" w:rsidRDefault="00957D29" w:rsidP="00684175">
    <w:pPr>
      <w:pStyle w:val="Footer"/>
      <w:jc w:val="center"/>
      <w:rPr>
        <w:rFonts w:ascii="Arial" w:hAnsi="Arial" w:cs="Arial"/>
        <w:b/>
      </w:rPr>
    </w:pPr>
    <w:r>
      <w:rPr>
        <w:rFonts w:ascii="Arial" w:hAnsi="Arial" w:cs="Arial"/>
        <w:b/>
      </w:rPr>
      <w:t>IGATE</w:t>
    </w:r>
    <w:r w:rsidR="00684175">
      <w:rPr>
        <w:rFonts w:ascii="Arial" w:hAnsi="Arial" w:cs="Arial"/>
        <w:b/>
      </w:rPr>
      <w:t xml:space="preserve"> Sensitive</w:t>
    </w:r>
  </w:p>
  <w:p w:rsidR="000B2785" w:rsidRPr="000B2785" w:rsidRDefault="000B2785" w:rsidP="000B2785">
    <w:pPr>
      <w:pStyle w:val="Footer"/>
      <w:jc w:val="center"/>
      <w:rPr>
        <w:rFonts w:ascii="Arial" w:hAnsi="Arial" w:cs="Arial"/>
        <w:b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3738" w:rsidRDefault="00483738">
    <w:pPr>
      <w:pStyle w:val="Footer"/>
      <w:rPr>
        <w:rFonts w:ascii="Arial" w:hAnsi="Arial" w:cs="Arial"/>
        <w:b/>
      </w:rPr>
    </w:pPr>
  </w:p>
  <w:p w:rsidR="00483738" w:rsidRPr="00483738" w:rsidRDefault="00483738" w:rsidP="00483738">
    <w:pPr>
      <w:pStyle w:val="Footer"/>
      <w:jc w:val="center"/>
      <w:rPr>
        <w:rFonts w:ascii="Arial" w:hAnsi="Arial" w:cs="Arial"/>
        <w:b/>
      </w:rPr>
    </w:pPr>
    <w:r>
      <w:rPr>
        <w:rFonts w:ascii="Arial" w:hAnsi="Arial" w:cs="Arial"/>
        <w:b/>
      </w:rPr>
      <w:t>IGATE Sensitive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453A" w:rsidRDefault="0044453A" w:rsidP="00B54103">
      <w:r>
        <w:separator/>
      </w:r>
    </w:p>
  </w:footnote>
  <w:footnote w:type="continuationSeparator" w:id="0">
    <w:p w:rsidR="0044453A" w:rsidRDefault="0044453A" w:rsidP="00B5410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33E4" w:rsidRDefault="003B7A7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B17104D" wp14:editId="4ED932B0">
              <wp:simplePos x="0" y="0"/>
              <wp:positionH relativeFrom="column">
                <wp:posOffset>-1867077</wp:posOffset>
              </wp:positionH>
              <wp:positionV relativeFrom="paragraph">
                <wp:posOffset>-404037</wp:posOffset>
              </wp:positionV>
              <wp:extent cx="7697972" cy="829310"/>
              <wp:effectExtent l="0" t="0" r="0" b="889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97972" cy="82931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id="Rectangle 2" o:spid="_x0000_s1026" style="position:absolute;margin-left:-147pt;margin-top:-31.8pt;width:606.15pt;height:65.3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" fillcolor="#4f81bd [3204]" stroked="f" strokeweight="2pt"/>
          </w:pict>
        </mc:Fallback>
      </mc:AlternateContent>
    </w:r>
    <w:r w:rsidR="00351CEC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D7A662C" wp14:editId="5BAE96D3">
              <wp:simplePos x="0" y="0"/>
              <wp:positionH relativeFrom="column">
                <wp:posOffset>13497</wp:posOffset>
              </wp:positionH>
              <wp:positionV relativeFrom="paragraph">
                <wp:posOffset>20955</wp:posOffset>
              </wp:positionV>
              <wp:extent cx="2604976" cy="1403985"/>
              <wp:effectExtent l="0" t="0" r="0" b="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04976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952F0" w:rsidRPr="00A952F0" w:rsidRDefault="00A952F0">
                          <w:pPr>
                            <w:rPr>
                              <w:b/>
                              <w:i/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 w:rsidRPr="00A952F0">
                            <w:rPr>
                              <w:b/>
                              <w:i/>
                              <w:color w:val="FFFFFF" w:themeColor="background1"/>
                              <w:sz w:val="40"/>
                              <w:szCs w:val="40"/>
                            </w:rPr>
                            <w:t>Support Procedure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1.05pt;margin-top:1.65pt;width:205.1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" filled="f" stroked="f">
              <v:textbox style="mso-fit-shape-to-text:t">
                <w:txbxContent>
                  <w:p w:rsidR="00A952F0" w:rsidRPr="00A952F0" w:rsidRDefault="00A952F0">
                    <w:pPr>
                      <w:rPr>
                        <w:b/>
                        <w:i/>
                        <w:color w:val="FFFFFF" w:themeColor="background1"/>
                        <w:sz w:val="40"/>
                        <w:szCs w:val="40"/>
                      </w:rPr>
                    </w:pPr>
                    <w:r w:rsidRPr="00A952F0">
                      <w:rPr>
                        <w:b/>
                        <w:i/>
                        <w:color w:val="FFFFFF" w:themeColor="background1"/>
                        <w:sz w:val="40"/>
                        <w:szCs w:val="40"/>
                      </w:rPr>
                      <w:t>Support Procedure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821E4"/>
    <w:multiLevelType w:val="hybridMultilevel"/>
    <w:tmpl w:val="B800576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6A5B92"/>
    <w:multiLevelType w:val="hybridMultilevel"/>
    <w:tmpl w:val="0C520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926DBA"/>
    <w:multiLevelType w:val="hybridMultilevel"/>
    <w:tmpl w:val="2DA44168"/>
    <w:lvl w:ilvl="0" w:tplc="8DBC0A3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6A668D"/>
    <w:multiLevelType w:val="hybridMultilevel"/>
    <w:tmpl w:val="F4726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6E7B8D"/>
    <w:multiLevelType w:val="hybridMultilevel"/>
    <w:tmpl w:val="490E182C"/>
    <w:lvl w:ilvl="0" w:tplc="0409000F">
      <w:start w:val="1"/>
      <w:numFmt w:val="decimal"/>
      <w:lvlText w:val="%1."/>
      <w:lvlJc w:val="left"/>
      <w:pPr>
        <w:ind w:left="787" w:hanging="360"/>
      </w:pPr>
    </w:lvl>
    <w:lvl w:ilvl="1" w:tplc="04090019" w:tentative="1">
      <w:start w:val="1"/>
      <w:numFmt w:val="lowerLetter"/>
      <w:lvlText w:val="%2."/>
      <w:lvlJc w:val="left"/>
      <w:pPr>
        <w:ind w:left="1507" w:hanging="360"/>
      </w:pPr>
    </w:lvl>
    <w:lvl w:ilvl="2" w:tplc="0409001B" w:tentative="1">
      <w:start w:val="1"/>
      <w:numFmt w:val="lowerRoman"/>
      <w:lvlText w:val="%3."/>
      <w:lvlJc w:val="right"/>
      <w:pPr>
        <w:ind w:left="2227" w:hanging="180"/>
      </w:pPr>
    </w:lvl>
    <w:lvl w:ilvl="3" w:tplc="0409000F" w:tentative="1">
      <w:start w:val="1"/>
      <w:numFmt w:val="decimal"/>
      <w:lvlText w:val="%4."/>
      <w:lvlJc w:val="left"/>
      <w:pPr>
        <w:ind w:left="2947" w:hanging="360"/>
      </w:pPr>
    </w:lvl>
    <w:lvl w:ilvl="4" w:tplc="04090019" w:tentative="1">
      <w:start w:val="1"/>
      <w:numFmt w:val="lowerLetter"/>
      <w:lvlText w:val="%5."/>
      <w:lvlJc w:val="left"/>
      <w:pPr>
        <w:ind w:left="3667" w:hanging="360"/>
      </w:pPr>
    </w:lvl>
    <w:lvl w:ilvl="5" w:tplc="0409001B" w:tentative="1">
      <w:start w:val="1"/>
      <w:numFmt w:val="lowerRoman"/>
      <w:lvlText w:val="%6."/>
      <w:lvlJc w:val="right"/>
      <w:pPr>
        <w:ind w:left="4387" w:hanging="180"/>
      </w:pPr>
    </w:lvl>
    <w:lvl w:ilvl="6" w:tplc="0409000F" w:tentative="1">
      <w:start w:val="1"/>
      <w:numFmt w:val="decimal"/>
      <w:lvlText w:val="%7."/>
      <w:lvlJc w:val="left"/>
      <w:pPr>
        <w:ind w:left="5107" w:hanging="360"/>
      </w:pPr>
    </w:lvl>
    <w:lvl w:ilvl="7" w:tplc="04090019" w:tentative="1">
      <w:start w:val="1"/>
      <w:numFmt w:val="lowerLetter"/>
      <w:lvlText w:val="%8."/>
      <w:lvlJc w:val="left"/>
      <w:pPr>
        <w:ind w:left="5827" w:hanging="360"/>
      </w:pPr>
    </w:lvl>
    <w:lvl w:ilvl="8" w:tplc="040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5">
    <w:nsid w:val="12AC7B72"/>
    <w:multiLevelType w:val="hybridMultilevel"/>
    <w:tmpl w:val="B73E3DB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944235"/>
    <w:multiLevelType w:val="hybridMultilevel"/>
    <w:tmpl w:val="6CAEBC36"/>
    <w:lvl w:ilvl="0" w:tplc="1E5C283C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160C774D"/>
    <w:multiLevelType w:val="hybridMultilevel"/>
    <w:tmpl w:val="5E86973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AF7B6B"/>
    <w:multiLevelType w:val="hybridMultilevel"/>
    <w:tmpl w:val="F3A6E6FC"/>
    <w:lvl w:ilvl="0" w:tplc="4404D9EE">
      <w:start w:val="2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9A62DBF"/>
    <w:multiLevelType w:val="hybridMultilevel"/>
    <w:tmpl w:val="C066A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1B6499"/>
    <w:multiLevelType w:val="hybridMultilevel"/>
    <w:tmpl w:val="B6429B7E"/>
    <w:lvl w:ilvl="0" w:tplc="38E630E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C256568"/>
    <w:multiLevelType w:val="hybridMultilevel"/>
    <w:tmpl w:val="2718285E"/>
    <w:lvl w:ilvl="0" w:tplc="1C427FBE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1045895"/>
    <w:multiLevelType w:val="hybridMultilevel"/>
    <w:tmpl w:val="CA22EF2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D270FB"/>
    <w:multiLevelType w:val="hybridMultilevel"/>
    <w:tmpl w:val="632E302E"/>
    <w:lvl w:ilvl="0" w:tplc="377E3854">
      <w:start w:val="2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152C6B"/>
    <w:multiLevelType w:val="hybridMultilevel"/>
    <w:tmpl w:val="35D46C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8A30A51"/>
    <w:multiLevelType w:val="hybridMultilevel"/>
    <w:tmpl w:val="2588590C"/>
    <w:lvl w:ilvl="0" w:tplc="B2667732">
      <w:start w:val="1"/>
      <w:numFmt w:val="lowerRoman"/>
      <w:lvlText w:val="%1)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6">
    <w:nsid w:val="38EC6F11"/>
    <w:multiLevelType w:val="hybridMultilevel"/>
    <w:tmpl w:val="873C9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CCA57C1"/>
    <w:multiLevelType w:val="hybridMultilevel"/>
    <w:tmpl w:val="A71A2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F74005B"/>
    <w:multiLevelType w:val="hybridMultilevel"/>
    <w:tmpl w:val="B22E3BF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0F71237"/>
    <w:multiLevelType w:val="hybridMultilevel"/>
    <w:tmpl w:val="09CACC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1192E6F"/>
    <w:multiLevelType w:val="hybridMultilevel"/>
    <w:tmpl w:val="13BEA450"/>
    <w:lvl w:ilvl="0" w:tplc="A07AD0D2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1627F84"/>
    <w:multiLevelType w:val="hybridMultilevel"/>
    <w:tmpl w:val="8318A560"/>
    <w:lvl w:ilvl="0" w:tplc="2220672C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956270E"/>
    <w:multiLevelType w:val="hybridMultilevel"/>
    <w:tmpl w:val="DA36E312"/>
    <w:lvl w:ilvl="0" w:tplc="E65605A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AC10096"/>
    <w:multiLevelType w:val="hybridMultilevel"/>
    <w:tmpl w:val="BBC04478"/>
    <w:lvl w:ilvl="0" w:tplc="D97E41C6">
      <w:start w:val="3"/>
      <w:numFmt w:val="decimal"/>
      <w:lvlText w:val="%1"/>
      <w:lvlJc w:val="left"/>
      <w:pPr>
        <w:ind w:left="180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>
    <w:nsid w:val="4ADD4828"/>
    <w:multiLevelType w:val="hybridMultilevel"/>
    <w:tmpl w:val="F1C2566E"/>
    <w:lvl w:ilvl="0" w:tplc="EB2C8BFA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B3A2C26"/>
    <w:multiLevelType w:val="hybridMultilevel"/>
    <w:tmpl w:val="B3008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2DB7402"/>
    <w:multiLevelType w:val="hybridMultilevel"/>
    <w:tmpl w:val="C562D488"/>
    <w:lvl w:ilvl="0" w:tplc="35E8760A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27">
    <w:nsid w:val="55026FA6"/>
    <w:multiLevelType w:val="hybridMultilevel"/>
    <w:tmpl w:val="26EC7E8C"/>
    <w:lvl w:ilvl="0" w:tplc="D6FAEF2A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66E1420"/>
    <w:multiLevelType w:val="hybridMultilevel"/>
    <w:tmpl w:val="AC18AD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8E16C9D"/>
    <w:multiLevelType w:val="hybridMultilevel"/>
    <w:tmpl w:val="727470AC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>
    <w:nsid w:val="5B3301C4"/>
    <w:multiLevelType w:val="hybridMultilevel"/>
    <w:tmpl w:val="8FC4F35A"/>
    <w:lvl w:ilvl="0" w:tplc="43D48BFA">
      <w:start w:val="1"/>
      <w:numFmt w:val="decimal"/>
      <w:suff w:val="space"/>
      <w:lvlText w:val="%1."/>
      <w:lvlJc w:val="left"/>
      <w:pPr>
        <w:ind w:left="81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1">
    <w:nsid w:val="5DF7128D"/>
    <w:multiLevelType w:val="hybridMultilevel"/>
    <w:tmpl w:val="BCF20754"/>
    <w:lvl w:ilvl="0" w:tplc="E08CF5C8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E8A3161"/>
    <w:multiLevelType w:val="hybridMultilevel"/>
    <w:tmpl w:val="4E848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8060293"/>
    <w:multiLevelType w:val="hybridMultilevel"/>
    <w:tmpl w:val="1414A1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03D3098"/>
    <w:multiLevelType w:val="hybridMultilevel"/>
    <w:tmpl w:val="19008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1870A24"/>
    <w:multiLevelType w:val="hybridMultilevel"/>
    <w:tmpl w:val="4942B7B8"/>
    <w:lvl w:ilvl="0" w:tplc="08AAE1FE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6">
    <w:nsid w:val="76416ABD"/>
    <w:multiLevelType w:val="hybridMultilevel"/>
    <w:tmpl w:val="3B021320"/>
    <w:lvl w:ilvl="0" w:tplc="D9484560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777707A"/>
    <w:multiLevelType w:val="hybridMultilevel"/>
    <w:tmpl w:val="1F1E0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B17790C"/>
    <w:multiLevelType w:val="hybridMultilevel"/>
    <w:tmpl w:val="B2668D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ECA6238"/>
    <w:multiLevelType w:val="hybridMultilevel"/>
    <w:tmpl w:val="72CA4A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9"/>
  </w:num>
  <w:num w:numId="2">
    <w:abstractNumId w:val="38"/>
  </w:num>
  <w:num w:numId="3">
    <w:abstractNumId w:val="19"/>
  </w:num>
  <w:num w:numId="4">
    <w:abstractNumId w:val="30"/>
  </w:num>
  <w:num w:numId="5">
    <w:abstractNumId w:val="4"/>
  </w:num>
  <w:num w:numId="6">
    <w:abstractNumId w:val="26"/>
  </w:num>
  <w:num w:numId="7">
    <w:abstractNumId w:val="33"/>
  </w:num>
  <w:num w:numId="8">
    <w:abstractNumId w:val="29"/>
  </w:num>
  <w:num w:numId="9">
    <w:abstractNumId w:val="37"/>
  </w:num>
  <w:num w:numId="10">
    <w:abstractNumId w:val="25"/>
  </w:num>
  <w:num w:numId="11">
    <w:abstractNumId w:val="3"/>
  </w:num>
  <w:num w:numId="12">
    <w:abstractNumId w:val="1"/>
  </w:num>
  <w:num w:numId="13">
    <w:abstractNumId w:val="16"/>
  </w:num>
  <w:num w:numId="14">
    <w:abstractNumId w:val="32"/>
  </w:num>
  <w:num w:numId="15">
    <w:abstractNumId w:val="17"/>
  </w:num>
  <w:num w:numId="16">
    <w:abstractNumId w:val="35"/>
  </w:num>
  <w:num w:numId="17">
    <w:abstractNumId w:val="15"/>
  </w:num>
  <w:num w:numId="18">
    <w:abstractNumId w:val="9"/>
  </w:num>
  <w:num w:numId="19">
    <w:abstractNumId w:val="34"/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0"/>
  </w:num>
  <w:num w:numId="22">
    <w:abstractNumId w:val="28"/>
  </w:num>
  <w:num w:numId="23">
    <w:abstractNumId w:val="23"/>
  </w:num>
  <w:num w:numId="24">
    <w:abstractNumId w:val="14"/>
  </w:num>
  <w:num w:numId="25">
    <w:abstractNumId w:val="22"/>
  </w:num>
  <w:num w:numId="26">
    <w:abstractNumId w:val="2"/>
  </w:num>
  <w:num w:numId="27">
    <w:abstractNumId w:val="0"/>
  </w:num>
  <w:num w:numId="28">
    <w:abstractNumId w:val="6"/>
  </w:num>
  <w:num w:numId="29">
    <w:abstractNumId w:val="18"/>
  </w:num>
  <w:num w:numId="30">
    <w:abstractNumId w:val="21"/>
  </w:num>
  <w:num w:numId="31">
    <w:abstractNumId w:val="31"/>
  </w:num>
  <w:num w:numId="32">
    <w:abstractNumId w:val="7"/>
  </w:num>
  <w:num w:numId="33">
    <w:abstractNumId w:val="36"/>
  </w:num>
  <w:num w:numId="34">
    <w:abstractNumId w:val="13"/>
  </w:num>
  <w:num w:numId="35">
    <w:abstractNumId w:val="11"/>
  </w:num>
  <w:num w:numId="36">
    <w:abstractNumId w:val="24"/>
  </w:num>
  <w:num w:numId="37">
    <w:abstractNumId w:val="27"/>
  </w:num>
  <w:num w:numId="38">
    <w:abstractNumId w:val="5"/>
  </w:num>
  <w:num w:numId="39">
    <w:abstractNumId w:val="20"/>
  </w:num>
  <w:num w:numId="40">
    <w:abstractNumId w:val="8"/>
  </w:num>
  <w:num w:numId="4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A07"/>
    <w:rsid w:val="0000552D"/>
    <w:rsid w:val="00007FBC"/>
    <w:rsid w:val="00011C3C"/>
    <w:rsid w:val="000170A0"/>
    <w:rsid w:val="000215F1"/>
    <w:rsid w:val="00022B48"/>
    <w:rsid w:val="00024BD0"/>
    <w:rsid w:val="00031C77"/>
    <w:rsid w:val="00031FF5"/>
    <w:rsid w:val="000331A3"/>
    <w:rsid w:val="00036DDB"/>
    <w:rsid w:val="00041367"/>
    <w:rsid w:val="000418E8"/>
    <w:rsid w:val="00043679"/>
    <w:rsid w:val="00051723"/>
    <w:rsid w:val="00051B10"/>
    <w:rsid w:val="0005325A"/>
    <w:rsid w:val="000535D5"/>
    <w:rsid w:val="00053AD3"/>
    <w:rsid w:val="00054A5F"/>
    <w:rsid w:val="00054D71"/>
    <w:rsid w:val="00055ED5"/>
    <w:rsid w:val="0006393E"/>
    <w:rsid w:val="000701F5"/>
    <w:rsid w:val="0007370F"/>
    <w:rsid w:val="00076323"/>
    <w:rsid w:val="00077ACC"/>
    <w:rsid w:val="0008004C"/>
    <w:rsid w:val="00083CF4"/>
    <w:rsid w:val="00084515"/>
    <w:rsid w:val="00085A32"/>
    <w:rsid w:val="00086053"/>
    <w:rsid w:val="0009142B"/>
    <w:rsid w:val="00093D86"/>
    <w:rsid w:val="00097E63"/>
    <w:rsid w:val="000A1AE5"/>
    <w:rsid w:val="000A228F"/>
    <w:rsid w:val="000A4254"/>
    <w:rsid w:val="000A5504"/>
    <w:rsid w:val="000A5A5B"/>
    <w:rsid w:val="000B003A"/>
    <w:rsid w:val="000B2785"/>
    <w:rsid w:val="000B2D88"/>
    <w:rsid w:val="000C2B9F"/>
    <w:rsid w:val="000C3DC2"/>
    <w:rsid w:val="000C60A3"/>
    <w:rsid w:val="000C6C6F"/>
    <w:rsid w:val="000C6DA8"/>
    <w:rsid w:val="000D15F4"/>
    <w:rsid w:val="000D1649"/>
    <w:rsid w:val="000D7183"/>
    <w:rsid w:val="000D74AA"/>
    <w:rsid w:val="000D7E31"/>
    <w:rsid w:val="000E022E"/>
    <w:rsid w:val="000E46C7"/>
    <w:rsid w:val="000E59DF"/>
    <w:rsid w:val="000F6693"/>
    <w:rsid w:val="000F7B9E"/>
    <w:rsid w:val="00101ED0"/>
    <w:rsid w:val="001025A8"/>
    <w:rsid w:val="00105C2C"/>
    <w:rsid w:val="0011552A"/>
    <w:rsid w:val="00117C2F"/>
    <w:rsid w:val="0012011B"/>
    <w:rsid w:val="001208DF"/>
    <w:rsid w:val="00121A41"/>
    <w:rsid w:val="00122FB1"/>
    <w:rsid w:val="00123E95"/>
    <w:rsid w:val="00124D6C"/>
    <w:rsid w:val="00125891"/>
    <w:rsid w:val="0012652B"/>
    <w:rsid w:val="00126C0C"/>
    <w:rsid w:val="001305EA"/>
    <w:rsid w:val="00132310"/>
    <w:rsid w:val="00133A98"/>
    <w:rsid w:val="00135642"/>
    <w:rsid w:val="00135F07"/>
    <w:rsid w:val="001416D7"/>
    <w:rsid w:val="0014777E"/>
    <w:rsid w:val="00153E2F"/>
    <w:rsid w:val="00155963"/>
    <w:rsid w:val="00157EC1"/>
    <w:rsid w:val="0016080D"/>
    <w:rsid w:val="00161B6A"/>
    <w:rsid w:val="00162129"/>
    <w:rsid w:val="001636D0"/>
    <w:rsid w:val="00163BEA"/>
    <w:rsid w:val="001709B8"/>
    <w:rsid w:val="00170DD7"/>
    <w:rsid w:val="001712BB"/>
    <w:rsid w:val="00173B76"/>
    <w:rsid w:val="00174595"/>
    <w:rsid w:val="00176411"/>
    <w:rsid w:val="00177FA3"/>
    <w:rsid w:val="0018406C"/>
    <w:rsid w:val="001841D6"/>
    <w:rsid w:val="00185611"/>
    <w:rsid w:val="00190E99"/>
    <w:rsid w:val="00191EF0"/>
    <w:rsid w:val="00193A12"/>
    <w:rsid w:val="00194C4C"/>
    <w:rsid w:val="001966AC"/>
    <w:rsid w:val="001A2F8C"/>
    <w:rsid w:val="001A7E57"/>
    <w:rsid w:val="001B20BF"/>
    <w:rsid w:val="001B238D"/>
    <w:rsid w:val="001B37AF"/>
    <w:rsid w:val="001B609F"/>
    <w:rsid w:val="001B6F35"/>
    <w:rsid w:val="001C0BFC"/>
    <w:rsid w:val="001C1EAA"/>
    <w:rsid w:val="001C204B"/>
    <w:rsid w:val="001C4DF9"/>
    <w:rsid w:val="001C67FB"/>
    <w:rsid w:val="001D0471"/>
    <w:rsid w:val="001D0CF1"/>
    <w:rsid w:val="001D29BD"/>
    <w:rsid w:val="001D2E09"/>
    <w:rsid w:val="001D3BE3"/>
    <w:rsid w:val="001D5A3B"/>
    <w:rsid w:val="001E2E32"/>
    <w:rsid w:val="001E4D0B"/>
    <w:rsid w:val="001E6DEB"/>
    <w:rsid w:val="001F1FEF"/>
    <w:rsid w:val="001F28CF"/>
    <w:rsid w:val="001F4C0B"/>
    <w:rsid w:val="001F4E0F"/>
    <w:rsid w:val="001F614F"/>
    <w:rsid w:val="0020365B"/>
    <w:rsid w:val="00204C79"/>
    <w:rsid w:val="00206377"/>
    <w:rsid w:val="00215757"/>
    <w:rsid w:val="0021682A"/>
    <w:rsid w:val="00216928"/>
    <w:rsid w:val="00217F0A"/>
    <w:rsid w:val="0022078F"/>
    <w:rsid w:val="00220D11"/>
    <w:rsid w:val="00221A23"/>
    <w:rsid w:val="00222899"/>
    <w:rsid w:val="00225E47"/>
    <w:rsid w:val="00227B74"/>
    <w:rsid w:val="00230CF7"/>
    <w:rsid w:val="00231B0D"/>
    <w:rsid w:val="00232E46"/>
    <w:rsid w:val="002363D8"/>
    <w:rsid w:val="00240E6E"/>
    <w:rsid w:val="002435AF"/>
    <w:rsid w:val="00243C53"/>
    <w:rsid w:val="00244E51"/>
    <w:rsid w:val="002463B7"/>
    <w:rsid w:val="002512A5"/>
    <w:rsid w:val="0025153F"/>
    <w:rsid w:val="00256752"/>
    <w:rsid w:val="002614D1"/>
    <w:rsid w:val="002615EE"/>
    <w:rsid w:val="00270ADC"/>
    <w:rsid w:val="00273057"/>
    <w:rsid w:val="00274AE9"/>
    <w:rsid w:val="00275662"/>
    <w:rsid w:val="0029008F"/>
    <w:rsid w:val="0029146D"/>
    <w:rsid w:val="002A1C86"/>
    <w:rsid w:val="002A28EA"/>
    <w:rsid w:val="002A4A08"/>
    <w:rsid w:val="002B09D1"/>
    <w:rsid w:val="002B1102"/>
    <w:rsid w:val="002B21F7"/>
    <w:rsid w:val="002B783D"/>
    <w:rsid w:val="002B79E0"/>
    <w:rsid w:val="002C0A01"/>
    <w:rsid w:val="002C134F"/>
    <w:rsid w:val="002C461D"/>
    <w:rsid w:val="002C793D"/>
    <w:rsid w:val="002D0A3F"/>
    <w:rsid w:val="002D3A33"/>
    <w:rsid w:val="002D7432"/>
    <w:rsid w:val="002E5F91"/>
    <w:rsid w:val="002E67D9"/>
    <w:rsid w:val="002F073D"/>
    <w:rsid w:val="002F3E83"/>
    <w:rsid w:val="002F421B"/>
    <w:rsid w:val="002F5B75"/>
    <w:rsid w:val="002F7D73"/>
    <w:rsid w:val="0030060E"/>
    <w:rsid w:val="003031E9"/>
    <w:rsid w:val="003043F2"/>
    <w:rsid w:val="003066A0"/>
    <w:rsid w:val="003070D2"/>
    <w:rsid w:val="00313B7D"/>
    <w:rsid w:val="003140E1"/>
    <w:rsid w:val="003142F3"/>
    <w:rsid w:val="003144A5"/>
    <w:rsid w:val="003147B8"/>
    <w:rsid w:val="00315165"/>
    <w:rsid w:val="00315308"/>
    <w:rsid w:val="00321159"/>
    <w:rsid w:val="00321A9A"/>
    <w:rsid w:val="00321D57"/>
    <w:rsid w:val="00327130"/>
    <w:rsid w:val="00327815"/>
    <w:rsid w:val="003278AD"/>
    <w:rsid w:val="00332F52"/>
    <w:rsid w:val="003339B2"/>
    <w:rsid w:val="003368F6"/>
    <w:rsid w:val="003402FC"/>
    <w:rsid w:val="003430FA"/>
    <w:rsid w:val="003463BD"/>
    <w:rsid w:val="00347074"/>
    <w:rsid w:val="003503C1"/>
    <w:rsid w:val="00351CEC"/>
    <w:rsid w:val="00354E62"/>
    <w:rsid w:val="0035652B"/>
    <w:rsid w:val="00356812"/>
    <w:rsid w:val="00374B7C"/>
    <w:rsid w:val="00374FC1"/>
    <w:rsid w:val="00380B27"/>
    <w:rsid w:val="003862A1"/>
    <w:rsid w:val="003863C9"/>
    <w:rsid w:val="00386D73"/>
    <w:rsid w:val="0039150C"/>
    <w:rsid w:val="003969EC"/>
    <w:rsid w:val="003A450E"/>
    <w:rsid w:val="003A7988"/>
    <w:rsid w:val="003B45F9"/>
    <w:rsid w:val="003B6D50"/>
    <w:rsid w:val="003B7A7A"/>
    <w:rsid w:val="003C072C"/>
    <w:rsid w:val="003C5DF5"/>
    <w:rsid w:val="003D00A7"/>
    <w:rsid w:val="003D0FB9"/>
    <w:rsid w:val="003D18B5"/>
    <w:rsid w:val="003D3A7C"/>
    <w:rsid w:val="003D4EFB"/>
    <w:rsid w:val="003E3749"/>
    <w:rsid w:val="003E3DBE"/>
    <w:rsid w:val="003E5609"/>
    <w:rsid w:val="003E5AD1"/>
    <w:rsid w:val="003F3A18"/>
    <w:rsid w:val="00401123"/>
    <w:rsid w:val="00402320"/>
    <w:rsid w:val="0041007F"/>
    <w:rsid w:val="00411BD9"/>
    <w:rsid w:val="00411C0E"/>
    <w:rsid w:val="00412D01"/>
    <w:rsid w:val="00413ADA"/>
    <w:rsid w:val="00414CF5"/>
    <w:rsid w:val="00422416"/>
    <w:rsid w:val="00422BB4"/>
    <w:rsid w:val="00425214"/>
    <w:rsid w:val="0042527C"/>
    <w:rsid w:val="00426129"/>
    <w:rsid w:val="00430D1E"/>
    <w:rsid w:val="00437808"/>
    <w:rsid w:val="0044089F"/>
    <w:rsid w:val="0044453A"/>
    <w:rsid w:val="00447015"/>
    <w:rsid w:val="004549EA"/>
    <w:rsid w:val="00460D10"/>
    <w:rsid w:val="00463C5E"/>
    <w:rsid w:val="00465DF2"/>
    <w:rsid w:val="004666C3"/>
    <w:rsid w:val="00470CFC"/>
    <w:rsid w:val="00474048"/>
    <w:rsid w:val="00475E43"/>
    <w:rsid w:val="00477431"/>
    <w:rsid w:val="00481616"/>
    <w:rsid w:val="00483738"/>
    <w:rsid w:val="004846CE"/>
    <w:rsid w:val="00484DE5"/>
    <w:rsid w:val="0049473A"/>
    <w:rsid w:val="00495C8E"/>
    <w:rsid w:val="004963E2"/>
    <w:rsid w:val="004A0CAE"/>
    <w:rsid w:val="004A1C8C"/>
    <w:rsid w:val="004B120D"/>
    <w:rsid w:val="004B2C8D"/>
    <w:rsid w:val="004B58E4"/>
    <w:rsid w:val="004B75BB"/>
    <w:rsid w:val="004C4172"/>
    <w:rsid w:val="004C6A98"/>
    <w:rsid w:val="004C73F6"/>
    <w:rsid w:val="004D0636"/>
    <w:rsid w:val="004D1EF8"/>
    <w:rsid w:val="004D2159"/>
    <w:rsid w:val="004D5BEF"/>
    <w:rsid w:val="004D6D16"/>
    <w:rsid w:val="004E1B6E"/>
    <w:rsid w:val="004E229D"/>
    <w:rsid w:val="004E2FD4"/>
    <w:rsid w:val="004E3D24"/>
    <w:rsid w:val="004E3DE6"/>
    <w:rsid w:val="004E4BEA"/>
    <w:rsid w:val="004E73C6"/>
    <w:rsid w:val="004E755D"/>
    <w:rsid w:val="004F54E8"/>
    <w:rsid w:val="004F76F8"/>
    <w:rsid w:val="005014E3"/>
    <w:rsid w:val="00501667"/>
    <w:rsid w:val="005020A4"/>
    <w:rsid w:val="00504DA7"/>
    <w:rsid w:val="00506E11"/>
    <w:rsid w:val="00507B29"/>
    <w:rsid w:val="005105C2"/>
    <w:rsid w:val="0051202E"/>
    <w:rsid w:val="005142C1"/>
    <w:rsid w:val="00515E55"/>
    <w:rsid w:val="005216E1"/>
    <w:rsid w:val="00523E65"/>
    <w:rsid w:val="00526099"/>
    <w:rsid w:val="00526FBE"/>
    <w:rsid w:val="00530C79"/>
    <w:rsid w:val="00530D31"/>
    <w:rsid w:val="005342BD"/>
    <w:rsid w:val="00534D59"/>
    <w:rsid w:val="00536D42"/>
    <w:rsid w:val="00537C8E"/>
    <w:rsid w:val="00543852"/>
    <w:rsid w:val="0054601B"/>
    <w:rsid w:val="00547356"/>
    <w:rsid w:val="00552C9F"/>
    <w:rsid w:val="005639AA"/>
    <w:rsid w:val="00571660"/>
    <w:rsid w:val="00571AFC"/>
    <w:rsid w:val="0057723E"/>
    <w:rsid w:val="00581E92"/>
    <w:rsid w:val="00585484"/>
    <w:rsid w:val="005862A4"/>
    <w:rsid w:val="005902BE"/>
    <w:rsid w:val="00590962"/>
    <w:rsid w:val="00590E05"/>
    <w:rsid w:val="00592C85"/>
    <w:rsid w:val="00594CF1"/>
    <w:rsid w:val="00594F81"/>
    <w:rsid w:val="005A0CA4"/>
    <w:rsid w:val="005A2755"/>
    <w:rsid w:val="005A4191"/>
    <w:rsid w:val="005A49F8"/>
    <w:rsid w:val="005A50C5"/>
    <w:rsid w:val="005A5324"/>
    <w:rsid w:val="005A5476"/>
    <w:rsid w:val="005A6225"/>
    <w:rsid w:val="005B4089"/>
    <w:rsid w:val="005B6EF0"/>
    <w:rsid w:val="005B7929"/>
    <w:rsid w:val="005C4029"/>
    <w:rsid w:val="005C69F5"/>
    <w:rsid w:val="005D0FAC"/>
    <w:rsid w:val="005D1500"/>
    <w:rsid w:val="005D289B"/>
    <w:rsid w:val="005D32EF"/>
    <w:rsid w:val="005D3355"/>
    <w:rsid w:val="005D50C3"/>
    <w:rsid w:val="005E02D1"/>
    <w:rsid w:val="005E0440"/>
    <w:rsid w:val="005E05EC"/>
    <w:rsid w:val="005E2F52"/>
    <w:rsid w:val="005E3B1B"/>
    <w:rsid w:val="005E56EE"/>
    <w:rsid w:val="005E65E6"/>
    <w:rsid w:val="005F3AFF"/>
    <w:rsid w:val="005F549F"/>
    <w:rsid w:val="0060134A"/>
    <w:rsid w:val="006025E5"/>
    <w:rsid w:val="00604ED3"/>
    <w:rsid w:val="006104D5"/>
    <w:rsid w:val="00611532"/>
    <w:rsid w:val="00614038"/>
    <w:rsid w:val="0061549A"/>
    <w:rsid w:val="00622DC7"/>
    <w:rsid w:val="006242EE"/>
    <w:rsid w:val="00627426"/>
    <w:rsid w:val="0063301B"/>
    <w:rsid w:val="006331F4"/>
    <w:rsid w:val="00633A80"/>
    <w:rsid w:val="006343BD"/>
    <w:rsid w:val="00635FDE"/>
    <w:rsid w:val="00637A4D"/>
    <w:rsid w:val="0064101C"/>
    <w:rsid w:val="00641A28"/>
    <w:rsid w:val="00642EF7"/>
    <w:rsid w:val="00644B22"/>
    <w:rsid w:val="00645D43"/>
    <w:rsid w:val="006517E9"/>
    <w:rsid w:val="00654B44"/>
    <w:rsid w:val="00654F1B"/>
    <w:rsid w:val="00660E83"/>
    <w:rsid w:val="00661B9D"/>
    <w:rsid w:val="00662A76"/>
    <w:rsid w:val="0066719E"/>
    <w:rsid w:val="0067076B"/>
    <w:rsid w:val="00670DA7"/>
    <w:rsid w:val="00672E57"/>
    <w:rsid w:val="00673D7E"/>
    <w:rsid w:val="00683D8B"/>
    <w:rsid w:val="00684175"/>
    <w:rsid w:val="0069127C"/>
    <w:rsid w:val="00697D5D"/>
    <w:rsid w:val="006A0F08"/>
    <w:rsid w:val="006A5BD9"/>
    <w:rsid w:val="006B106E"/>
    <w:rsid w:val="006B2576"/>
    <w:rsid w:val="006B2BDB"/>
    <w:rsid w:val="006B3B74"/>
    <w:rsid w:val="006C08E6"/>
    <w:rsid w:val="006C758C"/>
    <w:rsid w:val="006D1928"/>
    <w:rsid w:val="006D3DB5"/>
    <w:rsid w:val="006D53A1"/>
    <w:rsid w:val="006D7D39"/>
    <w:rsid w:val="006E41DB"/>
    <w:rsid w:val="006E5B9B"/>
    <w:rsid w:val="006F349D"/>
    <w:rsid w:val="006F7540"/>
    <w:rsid w:val="007026C9"/>
    <w:rsid w:val="00702F4F"/>
    <w:rsid w:val="00704036"/>
    <w:rsid w:val="00705747"/>
    <w:rsid w:val="00706188"/>
    <w:rsid w:val="0071272F"/>
    <w:rsid w:val="00712B71"/>
    <w:rsid w:val="00713DD4"/>
    <w:rsid w:val="00716061"/>
    <w:rsid w:val="0071707C"/>
    <w:rsid w:val="007205D9"/>
    <w:rsid w:val="0072275B"/>
    <w:rsid w:val="007268E2"/>
    <w:rsid w:val="00732139"/>
    <w:rsid w:val="007331D1"/>
    <w:rsid w:val="007341A4"/>
    <w:rsid w:val="00734915"/>
    <w:rsid w:val="007446BF"/>
    <w:rsid w:val="00746C48"/>
    <w:rsid w:val="0075052C"/>
    <w:rsid w:val="00753924"/>
    <w:rsid w:val="00753C0E"/>
    <w:rsid w:val="00754ABC"/>
    <w:rsid w:val="00756E39"/>
    <w:rsid w:val="007625E5"/>
    <w:rsid w:val="00763652"/>
    <w:rsid w:val="0076452B"/>
    <w:rsid w:val="00764D47"/>
    <w:rsid w:val="00765ABC"/>
    <w:rsid w:val="0076685D"/>
    <w:rsid w:val="00773CBE"/>
    <w:rsid w:val="00776027"/>
    <w:rsid w:val="00780A9E"/>
    <w:rsid w:val="00785FE1"/>
    <w:rsid w:val="007901DF"/>
    <w:rsid w:val="00791F2E"/>
    <w:rsid w:val="00797384"/>
    <w:rsid w:val="007A2A1B"/>
    <w:rsid w:val="007A34BC"/>
    <w:rsid w:val="007A5EFB"/>
    <w:rsid w:val="007B09D0"/>
    <w:rsid w:val="007B1362"/>
    <w:rsid w:val="007B1FA3"/>
    <w:rsid w:val="007B26A4"/>
    <w:rsid w:val="007B2A5B"/>
    <w:rsid w:val="007B4035"/>
    <w:rsid w:val="007B40C3"/>
    <w:rsid w:val="007B575E"/>
    <w:rsid w:val="007B704D"/>
    <w:rsid w:val="007C1BC1"/>
    <w:rsid w:val="007C361A"/>
    <w:rsid w:val="007C534F"/>
    <w:rsid w:val="007C6B2A"/>
    <w:rsid w:val="007D4B6F"/>
    <w:rsid w:val="007D4C70"/>
    <w:rsid w:val="007D4C8D"/>
    <w:rsid w:val="007D52ED"/>
    <w:rsid w:val="007D6604"/>
    <w:rsid w:val="007E19ED"/>
    <w:rsid w:val="007E30BD"/>
    <w:rsid w:val="007E3956"/>
    <w:rsid w:val="007E5558"/>
    <w:rsid w:val="007E6E5B"/>
    <w:rsid w:val="007E739B"/>
    <w:rsid w:val="007E7CA5"/>
    <w:rsid w:val="007F3C88"/>
    <w:rsid w:val="007F4166"/>
    <w:rsid w:val="007F6110"/>
    <w:rsid w:val="007F6A37"/>
    <w:rsid w:val="00800237"/>
    <w:rsid w:val="008011BA"/>
    <w:rsid w:val="008026F8"/>
    <w:rsid w:val="008061FF"/>
    <w:rsid w:val="008066F3"/>
    <w:rsid w:val="00806F2A"/>
    <w:rsid w:val="008155B0"/>
    <w:rsid w:val="00823BE6"/>
    <w:rsid w:val="00824A93"/>
    <w:rsid w:val="008276DF"/>
    <w:rsid w:val="0083515A"/>
    <w:rsid w:val="008405CF"/>
    <w:rsid w:val="00840BBB"/>
    <w:rsid w:val="00841870"/>
    <w:rsid w:val="0084551B"/>
    <w:rsid w:val="008460C3"/>
    <w:rsid w:val="008508F7"/>
    <w:rsid w:val="00852DBA"/>
    <w:rsid w:val="008541B9"/>
    <w:rsid w:val="008543E0"/>
    <w:rsid w:val="0085462A"/>
    <w:rsid w:val="00860EF8"/>
    <w:rsid w:val="00863E21"/>
    <w:rsid w:val="00864639"/>
    <w:rsid w:val="00865347"/>
    <w:rsid w:val="00865ECC"/>
    <w:rsid w:val="00870B5B"/>
    <w:rsid w:val="00870D26"/>
    <w:rsid w:val="008843AC"/>
    <w:rsid w:val="0088640A"/>
    <w:rsid w:val="008868D0"/>
    <w:rsid w:val="00886DFC"/>
    <w:rsid w:val="0088738C"/>
    <w:rsid w:val="00891234"/>
    <w:rsid w:val="00891FF2"/>
    <w:rsid w:val="008924BB"/>
    <w:rsid w:val="008959A0"/>
    <w:rsid w:val="008970D5"/>
    <w:rsid w:val="008A186C"/>
    <w:rsid w:val="008A58B4"/>
    <w:rsid w:val="008A5C88"/>
    <w:rsid w:val="008A7481"/>
    <w:rsid w:val="008B4B97"/>
    <w:rsid w:val="008B55A2"/>
    <w:rsid w:val="008C2133"/>
    <w:rsid w:val="008C552C"/>
    <w:rsid w:val="008C5B9A"/>
    <w:rsid w:val="008C6896"/>
    <w:rsid w:val="008D2F15"/>
    <w:rsid w:val="008D3B7E"/>
    <w:rsid w:val="008D591E"/>
    <w:rsid w:val="008E42C7"/>
    <w:rsid w:val="008E5F54"/>
    <w:rsid w:val="008E6763"/>
    <w:rsid w:val="008F3308"/>
    <w:rsid w:val="008F3AD1"/>
    <w:rsid w:val="008F3B0A"/>
    <w:rsid w:val="008F5D8E"/>
    <w:rsid w:val="00900CF2"/>
    <w:rsid w:val="00901521"/>
    <w:rsid w:val="00901FB5"/>
    <w:rsid w:val="0090383B"/>
    <w:rsid w:val="00907CD7"/>
    <w:rsid w:val="00911F85"/>
    <w:rsid w:val="00913898"/>
    <w:rsid w:val="009156E8"/>
    <w:rsid w:val="00916E73"/>
    <w:rsid w:val="009212C0"/>
    <w:rsid w:val="00921BF1"/>
    <w:rsid w:val="00921C8C"/>
    <w:rsid w:val="0092442F"/>
    <w:rsid w:val="00925745"/>
    <w:rsid w:val="00925F28"/>
    <w:rsid w:val="00925F5D"/>
    <w:rsid w:val="00931C9D"/>
    <w:rsid w:val="0093210E"/>
    <w:rsid w:val="00935122"/>
    <w:rsid w:val="0093534D"/>
    <w:rsid w:val="00936B55"/>
    <w:rsid w:val="00937DF6"/>
    <w:rsid w:val="009425FC"/>
    <w:rsid w:val="0094327F"/>
    <w:rsid w:val="0094352C"/>
    <w:rsid w:val="00945EEE"/>
    <w:rsid w:val="00947650"/>
    <w:rsid w:val="00947A75"/>
    <w:rsid w:val="00951BF6"/>
    <w:rsid w:val="0095394F"/>
    <w:rsid w:val="00953EE9"/>
    <w:rsid w:val="00955B77"/>
    <w:rsid w:val="00957D29"/>
    <w:rsid w:val="00963A50"/>
    <w:rsid w:val="00965FFE"/>
    <w:rsid w:val="009670EE"/>
    <w:rsid w:val="0097187E"/>
    <w:rsid w:val="009735F1"/>
    <w:rsid w:val="00973E38"/>
    <w:rsid w:val="00974B36"/>
    <w:rsid w:val="009770E8"/>
    <w:rsid w:val="00980F09"/>
    <w:rsid w:val="00984D10"/>
    <w:rsid w:val="00985C4C"/>
    <w:rsid w:val="00993BA3"/>
    <w:rsid w:val="009944FE"/>
    <w:rsid w:val="00996397"/>
    <w:rsid w:val="00996C88"/>
    <w:rsid w:val="0099711D"/>
    <w:rsid w:val="009975AF"/>
    <w:rsid w:val="009A1BC3"/>
    <w:rsid w:val="009A4378"/>
    <w:rsid w:val="009A5FC6"/>
    <w:rsid w:val="009B08E8"/>
    <w:rsid w:val="009B1EAA"/>
    <w:rsid w:val="009B29C3"/>
    <w:rsid w:val="009B3A45"/>
    <w:rsid w:val="009B57C2"/>
    <w:rsid w:val="009C03E8"/>
    <w:rsid w:val="009C2863"/>
    <w:rsid w:val="009C32D3"/>
    <w:rsid w:val="009C7228"/>
    <w:rsid w:val="009D17AE"/>
    <w:rsid w:val="009D2E82"/>
    <w:rsid w:val="009D382C"/>
    <w:rsid w:val="009D72DB"/>
    <w:rsid w:val="009E3BD7"/>
    <w:rsid w:val="009F0B39"/>
    <w:rsid w:val="009F1550"/>
    <w:rsid w:val="009F5BAE"/>
    <w:rsid w:val="009F618B"/>
    <w:rsid w:val="00A01A1E"/>
    <w:rsid w:val="00A029F2"/>
    <w:rsid w:val="00A03A0E"/>
    <w:rsid w:val="00A12369"/>
    <w:rsid w:val="00A15CB5"/>
    <w:rsid w:val="00A17B4D"/>
    <w:rsid w:val="00A215BA"/>
    <w:rsid w:val="00A22492"/>
    <w:rsid w:val="00A250E3"/>
    <w:rsid w:val="00A30DA6"/>
    <w:rsid w:val="00A32DCE"/>
    <w:rsid w:val="00A33A7D"/>
    <w:rsid w:val="00A342D5"/>
    <w:rsid w:val="00A35432"/>
    <w:rsid w:val="00A3749D"/>
    <w:rsid w:val="00A4054A"/>
    <w:rsid w:val="00A42E96"/>
    <w:rsid w:val="00A45601"/>
    <w:rsid w:val="00A47BE7"/>
    <w:rsid w:val="00A50ABF"/>
    <w:rsid w:val="00A54C7C"/>
    <w:rsid w:val="00A57008"/>
    <w:rsid w:val="00A600CB"/>
    <w:rsid w:val="00A608B8"/>
    <w:rsid w:val="00A6300C"/>
    <w:rsid w:val="00A63213"/>
    <w:rsid w:val="00A7019F"/>
    <w:rsid w:val="00A719FB"/>
    <w:rsid w:val="00A74301"/>
    <w:rsid w:val="00A762D2"/>
    <w:rsid w:val="00A80FB9"/>
    <w:rsid w:val="00A82499"/>
    <w:rsid w:val="00A8593A"/>
    <w:rsid w:val="00A90D5D"/>
    <w:rsid w:val="00A92B30"/>
    <w:rsid w:val="00A930C5"/>
    <w:rsid w:val="00A93397"/>
    <w:rsid w:val="00A94E81"/>
    <w:rsid w:val="00A94F5D"/>
    <w:rsid w:val="00A952F0"/>
    <w:rsid w:val="00AA0A11"/>
    <w:rsid w:val="00AA29A7"/>
    <w:rsid w:val="00AA346F"/>
    <w:rsid w:val="00AA3927"/>
    <w:rsid w:val="00AA58A7"/>
    <w:rsid w:val="00AA7874"/>
    <w:rsid w:val="00AB3F74"/>
    <w:rsid w:val="00AB4A9B"/>
    <w:rsid w:val="00AC6190"/>
    <w:rsid w:val="00AD0AE1"/>
    <w:rsid w:val="00AD0FA1"/>
    <w:rsid w:val="00AD6195"/>
    <w:rsid w:val="00AD63D3"/>
    <w:rsid w:val="00AD689A"/>
    <w:rsid w:val="00AE1947"/>
    <w:rsid w:val="00AE410B"/>
    <w:rsid w:val="00AE44A6"/>
    <w:rsid w:val="00AE4516"/>
    <w:rsid w:val="00AE52D7"/>
    <w:rsid w:val="00AF1AA4"/>
    <w:rsid w:val="00AF2BB3"/>
    <w:rsid w:val="00AF4180"/>
    <w:rsid w:val="00AF6666"/>
    <w:rsid w:val="00B009E4"/>
    <w:rsid w:val="00B00DC9"/>
    <w:rsid w:val="00B02B1D"/>
    <w:rsid w:val="00B02FED"/>
    <w:rsid w:val="00B048C8"/>
    <w:rsid w:val="00B17796"/>
    <w:rsid w:val="00B2140A"/>
    <w:rsid w:val="00B24F9F"/>
    <w:rsid w:val="00B26DB0"/>
    <w:rsid w:val="00B27D8B"/>
    <w:rsid w:val="00B30D3E"/>
    <w:rsid w:val="00B35200"/>
    <w:rsid w:val="00B364BB"/>
    <w:rsid w:val="00B375A7"/>
    <w:rsid w:val="00B37727"/>
    <w:rsid w:val="00B37F7C"/>
    <w:rsid w:val="00B426A9"/>
    <w:rsid w:val="00B507D6"/>
    <w:rsid w:val="00B5080B"/>
    <w:rsid w:val="00B52281"/>
    <w:rsid w:val="00B54103"/>
    <w:rsid w:val="00B57FC4"/>
    <w:rsid w:val="00B6019B"/>
    <w:rsid w:val="00B633B7"/>
    <w:rsid w:val="00B633E4"/>
    <w:rsid w:val="00B63990"/>
    <w:rsid w:val="00B63EE5"/>
    <w:rsid w:val="00B64265"/>
    <w:rsid w:val="00B64AC6"/>
    <w:rsid w:val="00B67539"/>
    <w:rsid w:val="00B700E0"/>
    <w:rsid w:val="00B73DAF"/>
    <w:rsid w:val="00B764B3"/>
    <w:rsid w:val="00B81C71"/>
    <w:rsid w:val="00B835FA"/>
    <w:rsid w:val="00B85C40"/>
    <w:rsid w:val="00B91B6E"/>
    <w:rsid w:val="00B91E46"/>
    <w:rsid w:val="00B94CB9"/>
    <w:rsid w:val="00BA33AC"/>
    <w:rsid w:val="00BA7C21"/>
    <w:rsid w:val="00BA7F7D"/>
    <w:rsid w:val="00BB2171"/>
    <w:rsid w:val="00BB6B1F"/>
    <w:rsid w:val="00BB7CDF"/>
    <w:rsid w:val="00BC0982"/>
    <w:rsid w:val="00BC154A"/>
    <w:rsid w:val="00BC33B6"/>
    <w:rsid w:val="00BC3511"/>
    <w:rsid w:val="00BC619A"/>
    <w:rsid w:val="00BC69FD"/>
    <w:rsid w:val="00BC7091"/>
    <w:rsid w:val="00BC7C0F"/>
    <w:rsid w:val="00BD056A"/>
    <w:rsid w:val="00BD2617"/>
    <w:rsid w:val="00BD4965"/>
    <w:rsid w:val="00BD6A50"/>
    <w:rsid w:val="00BD6A57"/>
    <w:rsid w:val="00BE5DE5"/>
    <w:rsid w:val="00BE6342"/>
    <w:rsid w:val="00BE6694"/>
    <w:rsid w:val="00BE690A"/>
    <w:rsid w:val="00BE7EF0"/>
    <w:rsid w:val="00BF020D"/>
    <w:rsid w:val="00BF0CE8"/>
    <w:rsid w:val="00BF204E"/>
    <w:rsid w:val="00BF2A56"/>
    <w:rsid w:val="00BF2C40"/>
    <w:rsid w:val="00BF3190"/>
    <w:rsid w:val="00BF578E"/>
    <w:rsid w:val="00BF6514"/>
    <w:rsid w:val="00C002E4"/>
    <w:rsid w:val="00C0484F"/>
    <w:rsid w:val="00C07FF1"/>
    <w:rsid w:val="00C10C5E"/>
    <w:rsid w:val="00C15E21"/>
    <w:rsid w:val="00C16561"/>
    <w:rsid w:val="00C16F65"/>
    <w:rsid w:val="00C17050"/>
    <w:rsid w:val="00C25DE4"/>
    <w:rsid w:val="00C308CC"/>
    <w:rsid w:val="00C3169B"/>
    <w:rsid w:val="00C31FF1"/>
    <w:rsid w:val="00C32D5B"/>
    <w:rsid w:val="00C36FD3"/>
    <w:rsid w:val="00C43DD8"/>
    <w:rsid w:val="00C5047E"/>
    <w:rsid w:val="00C510AB"/>
    <w:rsid w:val="00C51650"/>
    <w:rsid w:val="00C51BED"/>
    <w:rsid w:val="00C52383"/>
    <w:rsid w:val="00C56DC6"/>
    <w:rsid w:val="00C57E81"/>
    <w:rsid w:val="00C6454E"/>
    <w:rsid w:val="00C64ABC"/>
    <w:rsid w:val="00C676A7"/>
    <w:rsid w:val="00C67B0C"/>
    <w:rsid w:val="00C74234"/>
    <w:rsid w:val="00C831EC"/>
    <w:rsid w:val="00C93480"/>
    <w:rsid w:val="00C96493"/>
    <w:rsid w:val="00C971B1"/>
    <w:rsid w:val="00CA0161"/>
    <w:rsid w:val="00CA1522"/>
    <w:rsid w:val="00CA19B7"/>
    <w:rsid w:val="00CA1F57"/>
    <w:rsid w:val="00CA6646"/>
    <w:rsid w:val="00CA6921"/>
    <w:rsid w:val="00CA77B9"/>
    <w:rsid w:val="00CB0A6A"/>
    <w:rsid w:val="00CB3409"/>
    <w:rsid w:val="00CB4BCB"/>
    <w:rsid w:val="00CC1F3C"/>
    <w:rsid w:val="00CC2A4A"/>
    <w:rsid w:val="00CC60A5"/>
    <w:rsid w:val="00CE1129"/>
    <w:rsid w:val="00CE1555"/>
    <w:rsid w:val="00CE3B69"/>
    <w:rsid w:val="00CE3EA2"/>
    <w:rsid w:val="00CE4279"/>
    <w:rsid w:val="00CE4735"/>
    <w:rsid w:val="00CF0DF6"/>
    <w:rsid w:val="00CF22E0"/>
    <w:rsid w:val="00CF37DA"/>
    <w:rsid w:val="00CF6C39"/>
    <w:rsid w:val="00CF7331"/>
    <w:rsid w:val="00D02687"/>
    <w:rsid w:val="00D05CED"/>
    <w:rsid w:val="00D118AA"/>
    <w:rsid w:val="00D11A07"/>
    <w:rsid w:val="00D11E73"/>
    <w:rsid w:val="00D12091"/>
    <w:rsid w:val="00D1310D"/>
    <w:rsid w:val="00D133A8"/>
    <w:rsid w:val="00D15B39"/>
    <w:rsid w:val="00D1640D"/>
    <w:rsid w:val="00D20EBF"/>
    <w:rsid w:val="00D21F1F"/>
    <w:rsid w:val="00D23C49"/>
    <w:rsid w:val="00D240C2"/>
    <w:rsid w:val="00D2516D"/>
    <w:rsid w:val="00D26919"/>
    <w:rsid w:val="00D41812"/>
    <w:rsid w:val="00D418F9"/>
    <w:rsid w:val="00D4315A"/>
    <w:rsid w:val="00D441E5"/>
    <w:rsid w:val="00D465A6"/>
    <w:rsid w:val="00D469A6"/>
    <w:rsid w:val="00D46BA7"/>
    <w:rsid w:val="00D46DE8"/>
    <w:rsid w:val="00D5732B"/>
    <w:rsid w:val="00D57612"/>
    <w:rsid w:val="00D57CAA"/>
    <w:rsid w:val="00D61579"/>
    <w:rsid w:val="00D65ACC"/>
    <w:rsid w:val="00D65B77"/>
    <w:rsid w:val="00D661AC"/>
    <w:rsid w:val="00D86539"/>
    <w:rsid w:val="00D86613"/>
    <w:rsid w:val="00D87C01"/>
    <w:rsid w:val="00D94D6F"/>
    <w:rsid w:val="00DA5B45"/>
    <w:rsid w:val="00DA6B4B"/>
    <w:rsid w:val="00DB1249"/>
    <w:rsid w:val="00DB3AD1"/>
    <w:rsid w:val="00DB49C5"/>
    <w:rsid w:val="00DB4E6E"/>
    <w:rsid w:val="00DB56B0"/>
    <w:rsid w:val="00DB6EA5"/>
    <w:rsid w:val="00DC046E"/>
    <w:rsid w:val="00DC0831"/>
    <w:rsid w:val="00DC27DA"/>
    <w:rsid w:val="00DD6932"/>
    <w:rsid w:val="00DF220F"/>
    <w:rsid w:val="00DF6289"/>
    <w:rsid w:val="00E0105A"/>
    <w:rsid w:val="00E039EA"/>
    <w:rsid w:val="00E04F9E"/>
    <w:rsid w:val="00E05992"/>
    <w:rsid w:val="00E06DD1"/>
    <w:rsid w:val="00E1046A"/>
    <w:rsid w:val="00E1151F"/>
    <w:rsid w:val="00E1445F"/>
    <w:rsid w:val="00E1484D"/>
    <w:rsid w:val="00E158D5"/>
    <w:rsid w:val="00E1604E"/>
    <w:rsid w:val="00E17E53"/>
    <w:rsid w:val="00E22B32"/>
    <w:rsid w:val="00E27411"/>
    <w:rsid w:val="00E301C5"/>
    <w:rsid w:val="00E36B5A"/>
    <w:rsid w:val="00E36C41"/>
    <w:rsid w:val="00E3706D"/>
    <w:rsid w:val="00E432D3"/>
    <w:rsid w:val="00E51B59"/>
    <w:rsid w:val="00E53670"/>
    <w:rsid w:val="00E62154"/>
    <w:rsid w:val="00E63F05"/>
    <w:rsid w:val="00E651DE"/>
    <w:rsid w:val="00E65359"/>
    <w:rsid w:val="00E704E3"/>
    <w:rsid w:val="00E7330D"/>
    <w:rsid w:val="00E75F30"/>
    <w:rsid w:val="00E77B82"/>
    <w:rsid w:val="00E809BB"/>
    <w:rsid w:val="00E84B32"/>
    <w:rsid w:val="00E87C97"/>
    <w:rsid w:val="00E91A39"/>
    <w:rsid w:val="00E94431"/>
    <w:rsid w:val="00E96148"/>
    <w:rsid w:val="00E963A7"/>
    <w:rsid w:val="00EA3FEB"/>
    <w:rsid w:val="00EA5F41"/>
    <w:rsid w:val="00EB25D1"/>
    <w:rsid w:val="00EB2B67"/>
    <w:rsid w:val="00EB2FEF"/>
    <w:rsid w:val="00EB69E6"/>
    <w:rsid w:val="00EB6C55"/>
    <w:rsid w:val="00EB746B"/>
    <w:rsid w:val="00EC7C8A"/>
    <w:rsid w:val="00ED1F2D"/>
    <w:rsid w:val="00ED7587"/>
    <w:rsid w:val="00EE291D"/>
    <w:rsid w:val="00EE2DA9"/>
    <w:rsid w:val="00EE3116"/>
    <w:rsid w:val="00EE33AC"/>
    <w:rsid w:val="00EE4DAB"/>
    <w:rsid w:val="00EF3FEA"/>
    <w:rsid w:val="00EF7B1A"/>
    <w:rsid w:val="00F00D78"/>
    <w:rsid w:val="00F01620"/>
    <w:rsid w:val="00F03567"/>
    <w:rsid w:val="00F07940"/>
    <w:rsid w:val="00F17A6C"/>
    <w:rsid w:val="00F21A0C"/>
    <w:rsid w:val="00F276DE"/>
    <w:rsid w:val="00F3131C"/>
    <w:rsid w:val="00F33C99"/>
    <w:rsid w:val="00F37EAA"/>
    <w:rsid w:val="00F4166F"/>
    <w:rsid w:val="00F440C0"/>
    <w:rsid w:val="00F45CB2"/>
    <w:rsid w:val="00F4780E"/>
    <w:rsid w:val="00F47B46"/>
    <w:rsid w:val="00F5178E"/>
    <w:rsid w:val="00F518C0"/>
    <w:rsid w:val="00F5533B"/>
    <w:rsid w:val="00F57128"/>
    <w:rsid w:val="00F57C1D"/>
    <w:rsid w:val="00F62AB8"/>
    <w:rsid w:val="00F62C05"/>
    <w:rsid w:val="00F65AB7"/>
    <w:rsid w:val="00F65D40"/>
    <w:rsid w:val="00F728E6"/>
    <w:rsid w:val="00F72DF2"/>
    <w:rsid w:val="00F732C6"/>
    <w:rsid w:val="00F736C1"/>
    <w:rsid w:val="00F73EFC"/>
    <w:rsid w:val="00F7454A"/>
    <w:rsid w:val="00F7471D"/>
    <w:rsid w:val="00F81474"/>
    <w:rsid w:val="00F83534"/>
    <w:rsid w:val="00F83F4E"/>
    <w:rsid w:val="00F84247"/>
    <w:rsid w:val="00F84AD3"/>
    <w:rsid w:val="00F85211"/>
    <w:rsid w:val="00F85CFF"/>
    <w:rsid w:val="00F90FD7"/>
    <w:rsid w:val="00F9289A"/>
    <w:rsid w:val="00F963D4"/>
    <w:rsid w:val="00F97C84"/>
    <w:rsid w:val="00FA610D"/>
    <w:rsid w:val="00FB2517"/>
    <w:rsid w:val="00FC1419"/>
    <w:rsid w:val="00FC1C03"/>
    <w:rsid w:val="00FC50DA"/>
    <w:rsid w:val="00FC5B04"/>
    <w:rsid w:val="00FC7531"/>
    <w:rsid w:val="00FD38DD"/>
    <w:rsid w:val="00FD51B3"/>
    <w:rsid w:val="00FD5ADA"/>
    <w:rsid w:val="00FD6987"/>
    <w:rsid w:val="00FD7FEA"/>
    <w:rsid w:val="00FE2184"/>
    <w:rsid w:val="00FE262A"/>
    <w:rsid w:val="00FE2D3E"/>
    <w:rsid w:val="00FE4C05"/>
    <w:rsid w:val="00FF087C"/>
    <w:rsid w:val="00FF209F"/>
    <w:rsid w:val="00FF2422"/>
    <w:rsid w:val="00FF58C8"/>
    <w:rsid w:val="00FF7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2D5B"/>
    <w:pPr>
      <w:spacing w:after="0" w:line="240" w:lineRule="auto"/>
    </w:pPr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issue">
    <w:name w:val="textissue"/>
    <w:basedOn w:val="Normal"/>
    <w:next w:val="Normal"/>
    <w:qFormat/>
    <w:rsid w:val="006025E5"/>
    <w:pPr>
      <w:shd w:val="clear" w:color="auto" w:fill="D9D9D9" w:themeFill="background1" w:themeFillShade="D9"/>
      <w:ind w:left="2160"/>
      <w:jc w:val="right"/>
    </w:pPr>
    <w:rPr>
      <w:i/>
    </w:rPr>
  </w:style>
  <w:style w:type="paragraph" w:customStyle="1" w:styleId="redissue">
    <w:name w:val="redissue"/>
    <w:basedOn w:val="textissue"/>
    <w:next w:val="textissue"/>
    <w:qFormat/>
    <w:rsid w:val="006025E5"/>
    <w:pPr>
      <w:shd w:val="clear" w:color="auto" w:fill="E5B8B7" w:themeFill="accent2" w:themeFillTint="66"/>
      <w:outlineLvl w:val="6"/>
    </w:pPr>
    <w:rPr>
      <w:color w:val="C00000"/>
    </w:rPr>
  </w:style>
  <w:style w:type="paragraph" w:customStyle="1" w:styleId="amberissue">
    <w:name w:val="amberissue"/>
    <w:basedOn w:val="redissue"/>
    <w:next w:val="textissue"/>
    <w:qFormat/>
    <w:rsid w:val="006025E5"/>
    <w:pPr>
      <w:shd w:val="clear" w:color="auto" w:fill="FDE9D9" w:themeFill="accent6" w:themeFillTint="33"/>
    </w:pPr>
    <w:rPr>
      <w:color w:val="FFC000"/>
    </w:rPr>
  </w:style>
  <w:style w:type="paragraph" w:customStyle="1" w:styleId="greenissue">
    <w:name w:val="greenissue"/>
    <w:basedOn w:val="redissue"/>
    <w:next w:val="textissue"/>
    <w:qFormat/>
    <w:rsid w:val="00412D01"/>
    <w:pPr>
      <w:shd w:val="clear" w:color="auto" w:fill="D6E3BC" w:themeFill="accent3" w:themeFillTint="66"/>
    </w:pPr>
    <w:rPr>
      <w:color w:val="4F6228" w:themeColor="accent3" w:themeShade="80"/>
    </w:rPr>
  </w:style>
  <w:style w:type="paragraph" w:styleId="Header">
    <w:name w:val="header"/>
    <w:basedOn w:val="Normal"/>
    <w:link w:val="HeaderChar"/>
    <w:uiPriority w:val="99"/>
    <w:unhideWhenUsed/>
    <w:rsid w:val="00B5410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4103"/>
    <w:rPr>
      <w:sz w:val="20"/>
    </w:rPr>
  </w:style>
  <w:style w:type="paragraph" w:styleId="Footer">
    <w:name w:val="footer"/>
    <w:basedOn w:val="Normal"/>
    <w:link w:val="FooterChar"/>
    <w:uiPriority w:val="99"/>
    <w:unhideWhenUsed/>
    <w:rsid w:val="00B5410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4103"/>
    <w:rPr>
      <w:sz w:val="20"/>
    </w:rPr>
  </w:style>
  <w:style w:type="table" w:styleId="TableGrid">
    <w:name w:val="Table Grid"/>
    <w:basedOn w:val="TableNormal"/>
    <w:uiPriority w:val="59"/>
    <w:rsid w:val="00B541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633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33E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63E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49EA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F276DE"/>
    <w:rPr>
      <w:rFonts w:ascii="Calibri" w:eastAsia="Times New Roman" w:hAnsi="Calibri" w:cs="Times New Roman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276DE"/>
    <w:rPr>
      <w:rFonts w:ascii="Calibri" w:eastAsia="Times New Roman" w:hAnsi="Calibri" w:cs="Times New Roman"/>
      <w:szCs w:val="21"/>
    </w:rPr>
  </w:style>
  <w:style w:type="character" w:customStyle="1" w:styleId="apple-converted-space">
    <w:name w:val="apple-converted-space"/>
    <w:basedOn w:val="DefaultParagraphFont"/>
    <w:rsid w:val="00594F81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F73EFC"/>
    <w:pPr>
      <w:ind w:left="720"/>
    </w:pPr>
    <w:rPr>
      <w:rFonts w:ascii="Arial" w:hAnsi="Arial" w:cs="Arial"/>
      <w:sz w:val="22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73EFC"/>
    <w:rPr>
      <w:rFonts w:ascii="Arial" w:hAnsi="Arial" w:cs="Arial"/>
    </w:rPr>
  </w:style>
  <w:style w:type="paragraph" w:styleId="NoSpacing">
    <w:name w:val="No Spacing"/>
    <w:link w:val="NoSpacingChar"/>
    <w:uiPriority w:val="1"/>
    <w:qFormat/>
    <w:rsid w:val="008868D0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8868D0"/>
    <w:rPr>
      <w:rFonts w:eastAsiaTheme="minorEastAsia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2D5B"/>
    <w:pPr>
      <w:spacing w:after="0" w:line="240" w:lineRule="auto"/>
    </w:pPr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issue">
    <w:name w:val="textissue"/>
    <w:basedOn w:val="Normal"/>
    <w:next w:val="Normal"/>
    <w:qFormat/>
    <w:rsid w:val="006025E5"/>
    <w:pPr>
      <w:shd w:val="clear" w:color="auto" w:fill="D9D9D9" w:themeFill="background1" w:themeFillShade="D9"/>
      <w:ind w:left="2160"/>
      <w:jc w:val="right"/>
    </w:pPr>
    <w:rPr>
      <w:i/>
    </w:rPr>
  </w:style>
  <w:style w:type="paragraph" w:customStyle="1" w:styleId="redissue">
    <w:name w:val="redissue"/>
    <w:basedOn w:val="textissue"/>
    <w:next w:val="textissue"/>
    <w:qFormat/>
    <w:rsid w:val="006025E5"/>
    <w:pPr>
      <w:shd w:val="clear" w:color="auto" w:fill="E5B8B7" w:themeFill="accent2" w:themeFillTint="66"/>
      <w:outlineLvl w:val="6"/>
    </w:pPr>
    <w:rPr>
      <w:color w:val="C00000"/>
    </w:rPr>
  </w:style>
  <w:style w:type="paragraph" w:customStyle="1" w:styleId="amberissue">
    <w:name w:val="amberissue"/>
    <w:basedOn w:val="redissue"/>
    <w:next w:val="textissue"/>
    <w:qFormat/>
    <w:rsid w:val="006025E5"/>
    <w:pPr>
      <w:shd w:val="clear" w:color="auto" w:fill="FDE9D9" w:themeFill="accent6" w:themeFillTint="33"/>
    </w:pPr>
    <w:rPr>
      <w:color w:val="FFC000"/>
    </w:rPr>
  </w:style>
  <w:style w:type="paragraph" w:customStyle="1" w:styleId="greenissue">
    <w:name w:val="greenissue"/>
    <w:basedOn w:val="redissue"/>
    <w:next w:val="textissue"/>
    <w:qFormat/>
    <w:rsid w:val="00412D01"/>
    <w:pPr>
      <w:shd w:val="clear" w:color="auto" w:fill="D6E3BC" w:themeFill="accent3" w:themeFillTint="66"/>
    </w:pPr>
    <w:rPr>
      <w:color w:val="4F6228" w:themeColor="accent3" w:themeShade="80"/>
    </w:rPr>
  </w:style>
  <w:style w:type="paragraph" w:styleId="Header">
    <w:name w:val="header"/>
    <w:basedOn w:val="Normal"/>
    <w:link w:val="HeaderChar"/>
    <w:uiPriority w:val="99"/>
    <w:unhideWhenUsed/>
    <w:rsid w:val="00B5410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4103"/>
    <w:rPr>
      <w:sz w:val="20"/>
    </w:rPr>
  </w:style>
  <w:style w:type="paragraph" w:styleId="Footer">
    <w:name w:val="footer"/>
    <w:basedOn w:val="Normal"/>
    <w:link w:val="FooterChar"/>
    <w:uiPriority w:val="99"/>
    <w:unhideWhenUsed/>
    <w:rsid w:val="00B5410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4103"/>
    <w:rPr>
      <w:sz w:val="20"/>
    </w:rPr>
  </w:style>
  <w:style w:type="table" w:styleId="TableGrid">
    <w:name w:val="Table Grid"/>
    <w:basedOn w:val="TableNormal"/>
    <w:uiPriority w:val="59"/>
    <w:rsid w:val="00B541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633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33E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63E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49EA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F276DE"/>
    <w:rPr>
      <w:rFonts w:ascii="Calibri" w:eastAsia="Times New Roman" w:hAnsi="Calibri" w:cs="Times New Roman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276DE"/>
    <w:rPr>
      <w:rFonts w:ascii="Calibri" w:eastAsia="Times New Roman" w:hAnsi="Calibri" w:cs="Times New Roman"/>
      <w:szCs w:val="21"/>
    </w:rPr>
  </w:style>
  <w:style w:type="character" w:customStyle="1" w:styleId="apple-converted-space">
    <w:name w:val="apple-converted-space"/>
    <w:basedOn w:val="DefaultParagraphFont"/>
    <w:rsid w:val="00594F81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F73EFC"/>
    <w:pPr>
      <w:ind w:left="720"/>
    </w:pPr>
    <w:rPr>
      <w:rFonts w:ascii="Arial" w:hAnsi="Arial" w:cs="Arial"/>
      <w:sz w:val="22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73EFC"/>
    <w:rPr>
      <w:rFonts w:ascii="Arial" w:hAnsi="Arial" w:cs="Arial"/>
    </w:rPr>
  </w:style>
  <w:style w:type="paragraph" w:styleId="NoSpacing">
    <w:name w:val="No Spacing"/>
    <w:link w:val="NoSpacingChar"/>
    <w:uiPriority w:val="1"/>
    <w:qFormat/>
    <w:rsid w:val="008868D0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8868D0"/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6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3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66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413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417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712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405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385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8295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6060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3481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364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90171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5840642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40832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64560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27747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87216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14004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13700375">
                                                                                      <w:marLeft w:val="36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20800741">
                                                                                      <w:marLeft w:val="36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36400737">
                                                                                      <w:marLeft w:val="36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950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2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3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44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15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603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121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253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867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2356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7412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4181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5999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21228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386089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47557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18659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89358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273032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454293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74433994">
                                                                                      <w:marLeft w:val="36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402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0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cid:image001.png@01D17DE2.63A51860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akrutn\Desktop\SOP's\support%20SOP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AE0BDF-02EA-4EBB-AFA5-007D8B040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support SOP</Template>
  <TotalTime>9</TotalTime>
  <Pages>4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Resolution for Cartons with No Route in WMOS.</vt:lpstr>
    </vt:vector>
  </TitlesOfParts>
  <Company>IGATE</Company>
  <LinksUpToDate>false</LinksUpToDate>
  <CharactersWithSpaces>1846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Resolution for Cartons with No Route in WMOS.</dc:title>
  <dc:creator>Netravati D Sutar</dc:creator>
  <cp:lastModifiedBy>Sindhooja Seshadri</cp:lastModifiedBy>
  <cp:revision>7</cp:revision>
  <dcterms:created xsi:type="dcterms:W3CDTF">2016-03-15T10:36:00Z</dcterms:created>
  <dcterms:modified xsi:type="dcterms:W3CDTF">2016-09-21T10:43:00Z</dcterms:modified>
</cp:coreProperties>
</file>